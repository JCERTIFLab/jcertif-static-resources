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97B" w:rsidRPr="00CF5B8E" w:rsidRDefault="000B097B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0B097B" w:rsidRPr="00CF5B8E" w:rsidRDefault="000B097B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0B097B" w:rsidRPr="00CF5B8E" w:rsidRDefault="000B097B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0B097B" w:rsidRPr="00CF5B8E" w:rsidRDefault="000B097B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0B097B" w:rsidRDefault="000B097B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1E0F8A" w:rsidRDefault="001E0F8A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1E0F8A" w:rsidRPr="00CF5B8E" w:rsidRDefault="001E0F8A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0B097B" w:rsidRPr="00CF5B8E" w:rsidRDefault="000B097B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ED50B9" w:rsidRPr="00CF5B8E" w:rsidRDefault="00840E9F" w:rsidP="00DD789F">
      <w:pPr>
        <w:jc w:val="center"/>
        <w:rPr>
          <w:rFonts w:asciiTheme="minorHAnsi" w:hAnsiTheme="minorHAnsi" w:cstheme="minorHAnsi"/>
          <w:b/>
          <w:sz w:val="44"/>
          <w:szCs w:val="40"/>
          <w:u w:val="single"/>
        </w:rPr>
      </w:pPr>
      <w:r w:rsidRPr="00CF5B8E">
        <w:rPr>
          <w:rFonts w:asciiTheme="minorHAnsi" w:hAnsiTheme="minorHAnsi" w:cstheme="minorHAnsi"/>
          <w:b/>
          <w:sz w:val="44"/>
          <w:szCs w:val="40"/>
          <w:u w:val="single"/>
        </w:rPr>
        <w:t>WARIDLAB</w:t>
      </w:r>
    </w:p>
    <w:p w:rsidR="000B097B" w:rsidRDefault="000B097B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F32157" w:rsidRPr="00CF5B8E" w:rsidRDefault="00F32157" w:rsidP="00DD789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0B097B" w:rsidRDefault="000B097B" w:rsidP="00DD789F">
      <w:pPr>
        <w:jc w:val="center"/>
        <w:rPr>
          <w:rFonts w:asciiTheme="minorHAnsi" w:hAnsiTheme="minorHAnsi" w:cstheme="minorHAnsi"/>
          <w:b/>
          <w:color w:val="002060"/>
          <w:sz w:val="48"/>
          <w:szCs w:val="40"/>
        </w:rPr>
      </w:pPr>
      <w:r w:rsidRPr="00CF5B8E">
        <w:rPr>
          <w:rFonts w:asciiTheme="minorHAnsi" w:hAnsiTheme="minorHAnsi" w:cstheme="minorHAnsi"/>
          <w:b/>
          <w:color w:val="002060"/>
          <w:sz w:val="48"/>
          <w:szCs w:val="40"/>
          <w:u w:val="single"/>
        </w:rPr>
        <w:t>Projet :</w:t>
      </w:r>
      <w:r w:rsidRPr="00CF5B8E">
        <w:rPr>
          <w:rFonts w:asciiTheme="minorHAnsi" w:hAnsiTheme="minorHAnsi" w:cstheme="minorHAnsi"/>
          <w:b/>
          <w:color w:val="002060"/>
          <w:sz w:val="48"/>
          <w:szCs w:val="40"/>
        </w:rPr>
        <w:t xml:space="preserve"> « … »</w:t>
      </w:r>
    </w:p>
    <w:p w:rsidR="001C1E1D" w:rsidRDefault="001C1E1D" w:rsidP="00DD789F">
      <w:pPr>
        <w:jc w:val="center"/>
        <w:rPr>
          <w:rFonts w:asciiTheme="minorHAnsi" w:hAnsiTheme="minorHAnsi" w:cstheme="minorHAnsi"/>
          <w:b/>
          <w:color w:val="002060"/>
          <w:sz w:val="48"/>
          <w:szCs w:val="40"/>
        </w:rPr>
      </w:pPr>
    </w:p>
    <w:p w:rsidR="001C1E1D" w:rsidRPr="001C1E1D" w:rsidRDefault="001C1E1D" w:rsidP="001C1E1D">
      <w:pPr>
        <w:jc w:val="center"/>
        <w:rPr>
          <w:rFonts w:asciiTheme="minorHAnsi" w:hAnsiTheme="minorHAnsi" w:cstheme="minorHAnsi"/>
          <w:b/>
          <w:color w:val="C00000"/>
          <w:sz w:val="48"/>
          <w:szCs w:val="40"/>
        </w:rPr>
      </w:pPr>
      <w:r w:rsidRPr="001C1E1D">
        <w:rPr>
          <w:rFonts w:asciiTheme="minorHAnsi" w:hAnsiTheme="minorHAnsi" w:cstheme="minorHAnsi"/>
          <w:b/>
          <w:color w:val="C00000"/>
          <w:sz w:val="48"/>
          <w:szCs w:val="40"/>
          <w:u w:val="single"/>
        </w:rPr>
        <w:t>Groupe :</w:t>
      </w:r>
      <w:r w:rsidRPr="001C1E1D">
        <w:rPr>
          <w:rFonts w:asciiTheme="minorHAnsi" w:hAnsiTheme="minorHAnsi" w:cstheme="minorHAnsi"/>
          <w:b/>
          <w:color w:val="C00000"/>
          <w:sz w:val="48"/>
          <w:szCs w:val="40"/>
        </w:rPr>
        <w:t xml:space="preserve"> « … »</w:t>
      </w:r>
    </w:p>
    <w:p w:rsidR="001C1E1D" w:rsidRPr="00CF5B8E" w:rsidRDefault="001C1E1D" w:rsidP="00DD789F">
      <w:pPr>
        <w:jc w:val="center"/>
        <w:rPr>
          <w:rFonts w:asciiTheme="minorHAnsi" w:hAnsiTheme="minorHAnsi" w:cstheme="minorHAnsi"/>
          <w:b/>
          <w:color w:val="002060"/>
          <w:sz w:val="48"/>
          <w:szCs w:val="40"/>
        </w:rPr>
      </w:pPr>
    </w:p>
    <w:p w:rsidR="00441531" w:rsidRPr="00CF5B8E" w:rsidRDefault="00441531" w:rsidP="00DD789F">
      <w:pPr>
        <w:rPr>
          <w:rFonts w:asciiTheme="minorHAnsi" w:hAnsiTheme="minorHAnsi" w:cstheme="minorHAnsi"/>
          <w:b/>
        </w:rPr>
      </w:pPr>
      <w:r w:rsidRPr="00CF5B8E">
        <w:rPr>
          <w:rFonts w:asciiTheme="minorHAnsi" w:hAnsiTheme="minorHAnsi" w:cstheme="minorHAnsi"/>
          <w:b/>
        </w:rPr>
        <w:br w:type="page"/>
      </w:r>
    </w:p>
    <w:p w:rsidR="00421DE7" w:rsidRDefault="00421DE7" w:rsidP="00DD789F">
      <w:pPr>
        <w:jc w:val="both"/>
        <w:rPr>
          <w:rFonts w:asciiTheme="minorHAnsi" w:hAnsiTheme="minorHAnsi" w:cstheme="minorHAnsi"/>
        </w:rPr>
      </w:pPr>
    </w:p>
    <w:p w:rsidR="00021B3B" w:rsidRDefault="00021B3B" w:rsidP="00DD789F">
      <w:pPr>
        <w:jc w:val="both"/>
        <w:rPr>
          <w:rFonts w:asciiTheme="minorHAnsi" w:hAnsiTheme="minorHAnsi" w:cstheme="minorHAnsi"/>
        </w:rPr>
      </w:pPr>
    </w:p>
    <w:p w:rsidR="00021B3B" w:rsidRDefault="00021B3B" w:rsidP="00DD789F">
      <w:pPr>
        <w:jc w:val="both"/>
        <w:rPr>
          <w:rFonts w:asciiTheme="minorHAnsi" w:hAnsiTheme="minorHAnsi" w:cstheme="minorHAnsi"/>
        </w:rPr>
      </w:pPr>
    </w:p>
    <w:p w:rsidR="00021B3B" w:rsidRDefault="00021B3B" w:rsidP="00DD789F">
      <w:pPr>
        <w:jc w:val="both"/>
        <w:rPr>
          <w:rFonts w:asciiTheme="minorHAnsi" w:hAnsiTheme="minorHAnsi" w:cstheme="minorHAnsi"/>
        </w:rPr>
      </w:pPr>
    </w:p>
    <w:p w:rsidR="00021B3B" w:rsidRDefault="00021B3B" w:rsidP="00DD789F">
      <w:pPr>
        <w:jc w:val="both"/>
        <w:rPr>
          <w:rFonts w:asciiTheme="minorHAnsi" w:hAnsiTheme="minorHAnsi" w:cstheme="minorHAnsi"/>
        </w:rPr>
      </w:pPr>
    </w:p>
    <w:p w:rsidR="00021B3B" w:rsidRDefault="00021B3B" w:rsidP="00DD789F">
      <w:pPr>
        <w:jc w:val="both"/>
        <w:rPr>
          <w:rFonts w:asciiTheme="minorHAnsi" w:hAnsiTheme="minorHAnsi" w:cstheme="minorHAnsi"/>
        </w:rPr>
      </w:pPr>
    </w:p>
    <w:p w:rsidR="00021B3B" w:rsidRDefault="00021B3B" w:rsidP="00DD789F">
      <w:pPr>
        <w:jc w:val="both"/>
        <w:rPr>
          <w:rFonts w:asciiTheme="minorHAnsi" w:hAnsiTheme="minorHAnsi" w:cstheme="minorHAnsi"/>
        </w:rPr>
      </w:pPr>
    </w:p>
    <w:p w:rsidR="00021B3B" w:rsidRDefault="00021B3B" w:rsidP="00DD789F">
      <w:pPr>
        <w:jc w:val="both"/>
        <w:rPr>
          <w:rFonts w:asciiTheme="minorHAnsi" w:hAnsiTheme="minorHAnsi" w:cstheme="minorHAnsi"/>
        </w:rPr>
      </w:pPr>
    </w:p>
    <w:p w:rsidR="00021B3B" w:rsidRPr="00CF5B8E" w:rsidRDefault="00021B3B" w:rsidP="00DD789F">
      <w:pPr>
        <w:jc w:val="both"/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fr-FR" w:eastAsia="fr-FR"/>
        </w:rPr>
        <w:id w:val="-13382267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1DE7" w:rsidRPr="007B0367" w:rsidRDefault="00421DE7" w:rsidP="00DD789F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proofErr w:type="spellStart"/>
          <w:r w:rsidRPr="007B0367">
            <w:rPr>
              <w:rFonts w:asciiTheme="minorHAnsi" w:hAnsiTheme="minorHAnsi" w:cstheme="minorHAnsi"/>
            </w:rPr>
            <w:t>Sommaire</w:t>
          </w:r>
          <w:proofErr w:type="spellEnd"/>
        </w:p>
        <w:p w:rsidR="00361320" w:rsidRPr="007B0367" w:rsidRDefault="00361320" w:rsidP="00DD789F">
          <w:pPr>
            <w:rPr>
              <w:rFonts w:asciiTheme="minorHAnsi" w:hAnsiTheme="minorHAnsi" w:cstheme="minorHAnsi"/>
              <w:lang w:val="en-US" w:eastAsia="ja-JP"/>
            </w:rPr>
          </w:pPr>
        </w:p>
        <w:p w:rsidR="00465556" w:rsidRPr="007B0367" w:rsidRDefault="00465556" w:rsidP="00DD789F">
          <w:pPr>
            <w:rPr>
              <w:rFonts w:asciiTheme="minorHAnsi" w:hAnsiTheme="minorHAnsi" w:cstheme="minorHAnsi"/>
              <w:lang w:val="en-US" w:eastAsia="ja-JP"/>
            </w:rPr>
          </w:pPr>
        </w:p>
        <w:p w:rsidR="002F36F3" w:rsidRPr="00BB5F45" w:rsidRDefault="00421DE7">
          <w:pPr>
            <w:pStyle w:val="TOC1"/>
            <w:tabs>
              <w:tab w:val="left" w:pos="44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r w:rsidRPr="00BB5F45">
            <w:rPr>
              <w:rFonts w:asciiTheme="minorHAnsi" w:hAnsiTheme="minorHAnsi" w:cstheme="minorHAnsi"/>
            </w:rPr>
            <w:fldChar w:fldCharType="begin"/>
          </w:r>
          <w:r w:rsidRPr="00BB5F45">
            <w:rPr>
              <w:rFonts w:asciiTheme="minorHAnsi" w:hAnsiTheme="minorHAnsi" w:cstheme="minorHAnsi"/>
              <w:lang w:val="en-US"/>
            </w:rPr>
            <w:instrText xml:space="preserve"> TOC \o "1-3" \h \z \u </w:instrText>
          </w:r>
          <w:r w:rsidRPr="00BB5F45">
            <w:rPr>
              <w:rFonts w:asciiTheme="minorHAnsi" w:hAnsiTheme="minorHAnsi" w:cstheme="minorHAnsi"/>
            </w:rPr>
            <w:fldChar w:fldCharType="separate"/>
          </w:r>
          <w:hyperlink w:anchor="_Toc355967159" w:history="1">
            <w:r w:rsidR="002F36F3" w:rsidRPr="00BB5F45">
              <w:rPr>
                <w:rStyle w:val="Hyperlink"/>
                <w:rFonts w:asciiTheme="minorHAnsi" w:hAnsiTheme="minorHAnsi" w:cstheme="minorHAnsi"/>
                <w:noProof/>
                <w:lang w:val="en-US"/>
              </w:rPr>
              <w:t>I.</w:t>
            </w:r>
            <w:r w:rsidR="002F36F3"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="002F36F3" w:rsidRPr="00BB5F45">
              <w:rPr>
                <w:rStyle w:val="Hyperlink"/>
                <w:rFonts w:asciiTheme="minorHAnsi" w:hAnsiTheme="minorHAnsi" w:cstheme="minorHAnsi"/>
                <w:noProof/>
                <w:lang w:val="en-US"/>
              </w:rPr>
              <w:t>Présentation du Projet:</w:t>
            </w:r>
            <w:r w:rsidR="002F36F3"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F36F3"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F36F3"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_Toc355967159 \h </w:instrText>
            </w:r>
            <w:r w:rsidR="002F36F3" w:rsidRPr="00BB5F45">
              <w:rPr>
                <w:rFonts w:asciiTheme="minorHAnsi" w:hAnsiTheme="minorHAnsi" w:cstheme="minorHAnsi"/>
                <w:noProof/>
                <w:webHidden/>
              </w:rPr>
            </w:r>
            <w:r w:rsidR="002F36F3"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F36F3" w:rsidRPr="00BB5F4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F36F3"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2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0" w:history="1"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1.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Problématique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_Toc355967160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2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1" w:history="1"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2.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Solution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_Toc355967161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2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2" w:history="1"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3.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Cible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_Toc355967162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3" w:history="1">
            <w:r w:rsidRPr="00BB5F45">
              <w:rPr>
                <w:rStyle w:val="Hyperlink"/>
                <w:rFonts w:asciiTheme="minorHAnsi" w:hAnsiTheme="minorHAnsi" w:cstheme="minorHAnsi"/>
                <w:noProof/>
              </w:rPr>
              <w:t>II.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noProof/>
              </w:rPr>
              <w:t>Spécifications Techniques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_Toc355967163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2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4" w:history="1"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1.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Analyse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_Toc355967164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2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5" w:history="1"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2.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Développement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_Toc355967165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2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6" w:history="1"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3.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Déploiement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_Toc355967166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2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7" w:history="1"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4.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Vues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_Toc355967167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8" w:history="1">
            <w:r w:rsidRPr="00BB5F45">
              <w:rPr>
                <w:rStyle w:val="Hyperlink"/>
                <w:rFonts w:asciiTheme="minorHAnsi" w:hAnsiTheme="minorHAnsi" w:cstheme="minorHAnsi"/>
                <w:noProof/>
              </w:rPr>
              <w:t>III.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noProof/>
              </w:rPr>
              <w:t>Calendrier de réalisation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_Toc355967168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69" w:history="1">
            <w:r w:rsidRPr="00BB5F45">
              <w:rPr>
                <w:rStyle w:val="Hyperlink"/>
                <w:rFonts w:asciiTheme="minorHAnsi" w:hAnsiTheme="minorHAnsi" w:cstheme="minorHAnsi"/>
                <w:noProof/>
              </w:rPr>
              <w:t>IV.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noProof/>
              </w:rPr>
              <w:t>Le Groupe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_Toc355967169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2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70" w:history="1"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1.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Nom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_Toc355967170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F36F3" w:rsidRPr="00BB5F45" w:rsidRDefault="002F36F3">
          <w:pPr>
            <w:pStyle w:val="TOC2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US" w:eastAsia="en-US"/>
            </w:rPr>
          </w:pPr>
          <w:hyperlink w:anchor="_Toc355967171" w:history="1"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2.</w:t>
            </w:r>
            <w:r w:rsidRPr="00BB5F4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US" w:eastAsia="en-US"/>
              </w:rPr>
              <w:tab/>
            </w:r>
            <w:r w:rsidRPr="00BB5F45">
              <w:rPr>
                <w:rStyle w:val="Hyperlink"/>
                <w:rFonts w:asciiTheme="minorHAnsi" w:hAnsiTheme="minorHAnsi" w:cstheme="minorHAnsi"/>
                <w:b/>
                <w:noProof/>
              </w:rPr>
              <w:t>Membres :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instrText xml:space="preserve"> PAGEREF _Toc355967171 \h </w:instrTex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BB5F4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421DE7" w:rsidRPr="00CF5B8E" w:rsidRDefault="00421DE7" w:rsidP="00DD789F">
          <w:pPr>
            <w:rPr>
              <w:rFonts w:asciiTheme="minorHAnsi" w:hAnsiTheme="minorHAnsi" w:cstheme="minorHAnsi"/>
              <w:lang w:val="en-US"/>
            </w:rPr>
          </w:pPr>
          <w:r w:rsidRPr="00BB5F4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421DE7" w:rsidRPr="00CF5B8E" w:rsidRDefault="00421DE7" w:rsidP="00DD789F">
      <w:pPr>
        <w:jc w:val="both"/>
        <w:rPr>
          <w:rFonts w:asciiTheme="minorHAnsi" w:hAnsiTheme="minorHAnsi" w:cstheme="minorHAnsi"/>
          <w:lang w:val="en-US"/>
        </w:rPr>
      </w:pPr>
    </w:p>
    <w:p w:rsidR="00421DE7" w:rsidRPr="00CF5B8E" w:rsidRDefault="00421DE7" w:rsidP="00DD789F">
      <w:pPr>
        <w:rPr>
          <w:rFonts w:asciiTheme="minorHAnsi" w:hAnsiTheme="minorHAnsi" w:cstheme="minorHAnsi"/>
          <w:lang w:val="en-US"/>
        </w:rPr>
      </w:pPr>
      <w:r w:rsidRPr="00CF5B8E">
        <w:rPr>
          <w:rFonts w:asciiTheme="minorHAnsi" w:hAnsiTheme="minorHAnsi" w:cstheme="minorHAnsi"/>
          <w:lang w:val="en-US"/>
        </w:rPr>
        <w:br w:type="page"/>
      </w:r>
    </w:p>
    <w:p w:rsidR="00421DE7" w:rsidRPr="00CF5B8E" w:rsidRDefault="00421DE7" w:rsidP="00DD789F">
      <w:pPr>
        <w:jc w:val="both"/>
        <w:rPr>
          <w:rFonts w:asciiTheme="minorHAnsi" w:hAnsiTheme="minorHAnsi" w:cstheme="minorHAnsi"/>
          <w:lang w:val="en-US"/>
        </w:rPr>
      </w:pPr>
    </w:p>
    <w:p w:rsidR="00421DE7" w:rsidRPr="00CF5B8E" w:rsidRDefault="00A940D0" w:rsidP="00DD789F">
      <w:pPr>
        <w:pStyle w:val="Heading1"/>
        <w:numPr>
          <w:ilvl w:val="0"/>
          <w:numId w:val="41"/>
        </w:numPr>
        <w:tabs>
          <w:tab w:val="left" w:pos="709"/>
        </w:tabs>
        <w:spacing w:before="0"/>
        <w:ind w:left="709" w:hanging="349"/>
        <w:rPr>
          <w:rFonts w:asciiTheme="minorHAnsi" w:hAnsiTheme="minorHAnsi" w:cstheme="minorHAnsi"/>
          <w:lang w:val="en-US"/>
        </w:rPr>
      </w:pPr>
      <w:bookmarkStart w:id="0" w:name="_Toc355967159"/>
      <w:proofErr w:type="spellStart"/>
      <w:r>
        <w:rPr>
          <w:rFonts w:asciiTheme="minorHAnsi" w:hAnsiTheme="minorHAnsi" w:cstheme="minorHAnsi"/>
          <w:lang w:val="en-US"/>
        </w:rPr>
        <w:t>Présentation</w:t>
      </w:r>
      <w:proofErr w:type="spellEnd"/>
      <w:r>
        <w:rPr>
          <w:rFonts w:asciiTheme="minorHAnsi" w:hAnsiTheme="minorHAnsi" w:cstheme="minorHAnsi"/>
          <w:lang w:val="en-US"/>
        </w:rPr>
        <w:t xml:space="preserve"> du</w:t>
      </w:r>
      <w:r w:rsidR="00421DE7" w:rsidRPr="00CF5B8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21DE7" w:rsidRPr="00CF5B8E">
        <w:rPr>
          <w:rFonts w:asciiTheme="minorHAnsi" w:hAnsiTheme="minorHAnsi" w:cstheme="minorHAnsi"/>
          <w:lang w:val="en-US"/>
        </w:rPr>
        <w:t>Projet</w:t>
      </w:r>
      <w:proofErr w:type="spellEnd"/>
      <w:r w:rsidR="00421DE7" w:rsidRPr="00CF5B8E">
        <w:rPr>
          <w:rFonts w:asciiTheme="minorHAnsi" w:hAnsiTheme="minorHAnsi" w:cstheme="minorHAnsi"/>
          <w:lang w:val="en-US"/>
        </w:rPr>
        <w:t>:</w:t>
      </w:r>
      <w:bookmarkEnd w:id="0"/>
    </w:p>
    <w:p w:rsidR="00421DE7" w:rsidRPr="00CF5B8E" w:rsidRDefault="00421DE7" w:rsidP="00DD789F">
      <w:pPr>
        <w:rPr>
          <w:rFonts w:asciiTheme="minorHAnsi" w:hAnsiTheme="minorHAnsi" w:cstheme="minorHAnsi"/>
          <w:lang w:val="en-US"/>
        </w:rPr>
      </w:pPr>
    </w:p>
    <w:p w:rsidR="00E2388C" w:rsidRPr="00CF5B8E" w:rsidRDefault="009201B3" w:rsidP="00DD789F">
      <w:pPr>
        <w:pStyle w:val="ListParagraph"/>
        <w:numPr>
          <w:ilvl w:val="0"/>
          <w:numId w:val="42"/>
        </w:numPr>
        <w:jc w:val="both"/>
        <w:outlineLvl w:val="1"/>
        <w:rPr>
          <w:rFonts w:asciiTheme="minorHAnsi" w:hAnsiTheme="minorHAnsi" w:cstheme="minorHAnsi"/>
          <w:b/>
        </w:rPr>
      </w:pPr>
      <w:bookmarkStart w:id="1" w:name="_Toc355967160"/>
      <w:r>
        <w:rPr>
          <w:rFonts w:asciiTheme="minorHAnsi" w:hAnsiTheme="minorHAnsi" w:cstheme="minorHAnsi"/>
          <w:b/>
        </w:rPr>
        <w:t>Problématique</w:t>
      </w:r>
      <w:r w:rsidR="00E2388C" w:rsidRPr="00CF5B8E">
        <w:rPr>
          <w:rFonts w:asciiTheme="minorHAnsi" w:hAnsiTheme="minorHAnsi" w:cstheme="minorHAnsi"/>
          <w:b/>
        </w:rPr>
        <w:t> :</w:t>
      </w:r>
      <w:bookmarkEnd w:id="1"/>
    </w:p>
    <w:p w:rsidR="00E2388C" w:rsidRDefault="00E2388C" w:rsidP="00DD789F">
      <w:pPr>
        <w:jc w:val="both"/>
        <w:rPr>
          <w:rFonts w:asciiTheme="minorHAnsi" w:hAnsiTheme="minorHAnsi" w:cstheme="minorHAnsi"/>
        </w:rPr>
      </w:pPr>
    </w:p>
    <w:p w:rsidR="000920EC" w:rsidRPr="00CF5B8E" w:rsidRDefault="000920EC" w:rsidP="00DD789F">
      <w:pPr>
        <w:jc w:val="both"/>
        <w:rPr>
          <w:rFonts w:asciiTheme="minorHAnsi" w:hAnsiTheme="minorHAnsi" w:cstheme="minorHAnsi"/>
        </w:rPr>
      </w:pPr>
    </w:p>
    <w:p w:rsidR="00E2388C" w:rsidRPr="00CF5B8E" w:rsidRDefault="009201B3" w:rsidP="00DD789F">
      <w:pPr>
        <w:pStyle w:val="ListParagraph"/>
        <w:numPr>
          <w:ilvl w:val="0"/>
          <w:numId w:val="42"/>
        </w:numPr>
        <w:jc w:val="both"/>
        <w:outlineLvl w:val="1"/>
        <w:rPr>
          <w:rFonts w:asciiTheme="minorHAnsi" w:hAnsiTheme="minorHAnsi" w:cstheme="minorHAnsi"/>
          <w:b/>
        </w:rPr>
      </w:pPr>
      <w:bookmarkStart w:id="2" w:name="_Toc355967161"/>
      <w:r>
        <w:rPr>
          <w:rFonts w:asciiTheme="minorHAnsi" w:hAnsiTheme="minorHAnsi" w:cstheme="minorHAnsi"/>
          <w:b/>
        </w:rPr>
        <w:t>Solution</w:t>
      </w:r>
      <w:r w:rsidR="00E2388C" w:rsidRPr="00CF5B8E">
        <w:rPr>
          <w:rFonts w:asciiTheme="minorHAnsi" w:hAnsiTheme="minorHAnsi" w:cstheme="minorHAnsi"/>
          <w:b/>
        </w:rPr>
        <w:t> :</w:t>
      </w:r>
      <w:bookmarkEnd w:id="2"/>
    </w:p>
    <w:p w:rsidR="00E2388C" w:rsidRDefault="00E2388C" w:rsidP="00DD789F">
      <w:pPr>
        <w:rPr>
          <w:rFonts w:asciiTheme="minorHAnsi" w:hAnsiTheme="minorHAnsi" w:cstheme="minorHAnsi"/>
        </w:rPr>
      </w:pPr>
    </w:p>
    <w:p w:rsidR="00A04720" w:rsidRDefault="00A04720" w:rsidP="00DD789F">
      <w:pPr>
        <w:rPr>
          <w:rFonts w:asciiTheme="minorHAnsi" w:hAnsiTheme="minorHAnsi" w:cstheme="minorHAnsi"/>
        </w:rPr>
      </w:pPr>
    </w:p>
    <w:p w:rsidR="003230C2" w:rsidRPr="009201B3" w:rsidRDefault="003230C2" w:rsidP="009201B3">
      <w:pPr>
        <w:pStyle w:val="ListParagraph"/>
        <w:numPr>
          <w:ilvl w:val="0"/>
          <w:numId w:val="42"/>
        </w:numPr>
        <w:jc w:val="both"/>
        <w:outlineLvl w:val="1"/>
        <w:rPr>
          <w:rFonts w:asciiTheme="minorHAnsi" w:hAnsiTheme="minorHAnsi" w:cstheme="minorHAnsi"/>
          <w:b/>
        </w:rPr>
      </w:pPr>
      <w:bookmarkStart w:id="3" w:name="_Toc355967162"/>
      <w:r w:rsidRPr="009201B3">
        <w:rPr>
          <w:rFonts w:asciiTheme="minorHAnsi" w:hAnsiTheme="minorHAnsi" w:cstheme="minorHAnsi"/>
          <w:b/>
        </w:rPr>
        <w:t>Cible</w:t>
      </w:r>
      <w:r w:rsidR="009201B3">
        <w:rPr>
          <w:rFonts w:asciiTheme="minorHAnsi" w:hAnsiTheme="minorHAnsi" w:cstheme="minorHAnsi"/>
          <w:b/>
        </w:rPr>
        <w:t> :</w:t>
      </w:r>
      <w:bookmarkEnd w:id="3"/>
    </w:p>
    <w:p w:rsidR="003230C2" w:rsidRPr="00437091" w:rsidRDefault="00437091" w:rsidP="00DD78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:rsidR="00F90124" w:rsidRPr="00CF5B8E" w:rsidRDefault="00F90124" w:rsidP="00DD789F">
      <w:pPr>
        <w:rPr>
          <w:rFonts w:asciiTheme="minorHAnsi" w:hAnsiTheme="minorHAnsi" w:cstheme="minorHAnsi"/>
        </w:rPr>
      </w:pPr>
      <w:r w:rsidRPr="00CF5B8E">
        <w:rPr>
          <w:rFonts w:asciiTheme="minorHAnsi" w:hAnsiTheme="minorHAnsi" w:cstheme="minorHAnsi"/>
        </w:rPr>
        <w:br w:type="page"/>
      </w:r>
    </w:p>
    <w:p w:rsidR="00DD789F" w:rsidRPr="006B5933" w:rsidRDefault="00DD789F" w:rsidP="00DD789F">
      <w:pPr>
        <w:pStyle w:val="Heading1"/>
        <w:spacing w:before="0"/>
        <w:rPr>
          <w:rFonts w:asciiTheme="minorHAnsi" w:hAnsiTheme="minorHAnsi" w:cstheme="minorHAnsi"/>
          <w:b w:val="0"/>
          <w:sz w:val="24"/>
        </w:rPr>
      </w:pPr>
    </w:p>
    <w:p w:rsidR="003230C2" w:rsidRPr="00CF5B8E" w:rsidRDefault="00F90124" w:rsidP="00DD789F">
      <w:pPr>
        <w:pStyle w:val="Heading1"/>
        <w:numPr>
          <w:ilvl w:val="0"/>
          <w:numId w:val="41"/>
        </w:numPr>
        <w:spacing w:before="0"/>
        <w:rPr>
          <w:rFonts w:asciiTheme="minorHAnsi" w:hAnsiTheme="minorHAnsi" w:cstheme="minorHAnsi"/>
        </w:rPr>
      </w:pPr>
      <w:bookmarkStart w:id="4" w:name="_Toc355967163"/>
      <w:r w:rsidRPr="00CF5B8E">
        <w:rPr>
          <w:rFonts w:asciiTheme="minorHAnsi" w:hAnsiTheme="minorHAnsi" w:cstheme="minorHAnsi"/>
        </w:rPr>
        <w:t>Spécifications Techniques :</w:t>
      </w:r>
      <w:bookmarkEnd w:id="4"/>
    </w:p>
    <w:p w:rsidR="00F90124" w:rsidRPr="00CF5B8E" w:rsidRDefault="00F90124" w:rsidP="00DD789F">
      <w:pPr>
        <w:jc w:val="both"/>
        <w:rPr>
          <w:rFonts w:asciiTheme="minorHAnsi" w:hAnsiTheme="minorHAnsi" w:cstheme="minorHAnsi"/>
        </w:rPr>
      </w:pPr>
    </w:p>
    <w:p w:rsidR="00F90124" w:rsidRPr="002F0982" w:rsidRDefault="00C646FB" w:rsidP="00DD789F">
      <w:pPr>
        <w:pStyle w:val="ListParagraph"/>
        <w:numPr>
          <w:ilvl w:val="0"/>
          <w:numId w:val="43"/>
        </w:numPr>
        <w:jc w:val="both"/>
        <w:outlineLvl w:val="1"/>
        <w:rPr>
          <w:rFonts w:asciiTheme="minorHAnsi" w:hAnsiTheme="minorHAnsi" w:cstheme="minorHAnsi"/>
          <w:b/>
        </w:rPr>
      </w:pPr>
      <w:bookmarkStart w:id="5" w:name="_Toc355967164"/>
      <w:r w:rsidRPr="002F0982">
        <w:rPr>
          <w:rFonts w:asciiTheme="minorHAnsi" w:hAnsiTheme="minorHAnsi" w:cstheme="minorHAnsi"/>
          <w:b/>
        </w:rPr>
        <w:t>Analyse :</w:t>
      </w:r>
      <w:bookmarkEnd w:id="5"/>
    </w:p>
    <w:p w:rsidR="00C646FB" w:rsidRDefault="00C646FB" w:rsidP="00DD789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Méthode utilisée.</w:t>
      </w:r>
    </w:p>
    <w:p w:rsidR="00C646FB" w:rsidRDefault="005679BD" w:rsidP="00DD789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Modèle de données</w:t>
      </w:r>
      <w:r w:rsidR="00C646FB">
        <w:rPr>
          <w:rFonts w:asciiTheme="minorHAnsi" w:hAnsiTheme="minorHAnsi" w:cstheme="minorHAnsi"/>
        </w:rPr>
        <w:t>.</w:t>
      </w:r>
    </w:p>
    <w:p w:rsidR="002F0982" w:rsidRDefault="005679BD" w:rsidP="00DD789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Liste et description des </w:t>
      </w:r>
      <w:r w:rsidR="002F0982">
        <w:rPr>
          <w:rFonts w:asciiTheme="minorHAnsi" w:hAnsiTheme="minorHAnsi" w:cstheme="minorHAnsi"/>
        </w:rPr>
        <w:t>Principaux traitements.</w:t>
      </w:r>
    </w:p>
    <w:p w:rsidR="00230A6C" w:rsidRDefault="00230A6C" w:rsidP="00DD789F">
      <w:pPr>
        <w:rPr>
          <w:rFonts w:asciiTheme="minorHAnsi" w:hAnsiTheme="minorHAnsi" w:cstheme="minorHAnsi"/>
        </w:rPr>
      </w:pPr>
    </w:p>
    <w:p w:rsidR="00230A6C" w:rsidRDefault="00230A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30A6C" w:rsidRDefault="00230A6C" w:rsidP="00DD789F">
      <w:pPr>
        <w:rPr>
          <w:rFonts w:asciiTheme="minorHAnsi" w:hAnsiTheme="minorHAnsi" w:cstheme="minorHAnsi"/>
        </w:rPr>
      </w:pPr>
    </w:p>
    <w:p w:rsidR="00230A6C" w:rsidRDefault="00230A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D789F" w:rsidRDefault="00DD789F" w:rsidP="00DD78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 w:type="page"/>
      </w:r>
    </w:p>
    <w:p w:rsidR="00451832" w:rsidRPr="00451832" w:rsidRDefault="00451832" w:rsidP="00451832">
      <w:pPr>
        <w:jc w:val="both"/>
        <w:outlineLvl w:val="1"/>
        <w:rPr>
          <w:rFonts w:asciiTheme="minorHAnsi" w:hAnsiTheme="minorHAnsi" w:cstheme="minorHAnsi"/>
          <w:b/>
        </w:rPr>
      </w:pPr>
    </w:p>
    <w:p w:rsidR="00190B62" w:rsidRPr="002F0982" w:rsidRDefault="008E3E89" w:rsidP="00DD789F">
      <w:pPr>
        <w:pStyle w:val="ListParagraph"/>
        <w:numPr>
          <w:ilvl w:val="0"/>
          <w:numId w:val="43"/>
        </w:numPr>
        <w:jc w:val="both"/>
        <w:outlineLvl w:val="1"/>
        <w:rPr>
          <w:rFonts w:asciiTheme="minorHAnsi" w:hAnsiTheme="minorHAnsi" w:cstheme="minorHAnsi"/>
          <w:b/>
        </w:rPr>
      </w:pPr>
      <w:bookmarkStart w:id="6" w:name="_Toc355967165"/>
      <w:r w:rsidRPr="002F0982">
        <w:rPr>
          <w:rFonts w:asciiTheme="minorHAnsi" w:hAnsiTheme="minorHAnsi" w:cstheme="minorHAnsi"/>
          <w:b/>
        </w:rPr>
        <w:t>Développement</w:t>
      </w:r>
      <w:r w:rsidR="00190B62" w:rsidRPr="002F0982">
        <w:rPr>
          <w:rFonts w:asciiTheme="minorHAnsi" w:hAnsiTheme="minorHAnsi" w:cstheme="minorHAnsi"/>
          <w:b/>
        </w:rPr>
        <w:t> :</w:t>
      </w:r>
      <w:bookmarkEnd w:id="6"/>
    </w:p>
    <w:p w:rsidR="00E5686B" w:rsidRDefault="002F0982" w:rsidP="00DD789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Langage/plateforme utilisée.</w:t>
      </w:r>
    </w:p>
    <w:p w:rsidR="002F0982" w:rsidRDefault="002F0982" w:rsidP="00DD789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Motivation du choix.</w:t>
      </w:r>
    </w:p>
    <w:p w:rsidR="00E5686B" w:rsidRDefault="00E5686B" w:rsidP="00DD789F">
      <w:pPr>
        <w:jc w:val="both"/>
        <w:rPr>
          <w:rFonts w:asciiTheme="minorHAnsi" w:hAnsiTheme="minorHAnsi" w:cstheme="minorHAnsi"/>
        </w:rPr>
      </w:pPr>
    </w:p>
    <w:p w:rsidR="002F0982" w:rsidRPr="00DB0745" w:rsidRDefault="002F0982" w:rsidP="00DD789F">
      <w:pPr>
        <w:pStyle w:val="ListParagraph"/>
        <w:numPr>
          <w:ilvl w:val="0"/>
          <w:numId w:val="43"/>
        </w:numPr>
        <w:jc w:val="both"/>
        <w:outlineLvl w:val="1"/>
        <w:rPr>
          <w:rFonts w:asciiTheme="minorHAnsi" w:hAnsiTheme="minorHAnsi" w:cstheme="minorHAnsi"/>
          <w:b/>
        </w:rPr>
      </w:pPr>
      <w:bookmarkStart w:id="7" w:name="_Toc355967166"/>
      <w:r w:rsidRPr="00DB0745">
        <w:rPr>
          <w:rFonts w:asciiTheme="minorHAnsi" w:hAnsiTheme="minorHAnsi" w:cstheme="minorHAnsi"/>
          <w:b/>
        </w:rPr>
        <w:t>Déploiement :</w:t>
      </w:r>
      <w:bookmarkEnd w:id="7"/>
    </w:p>
    <w:p w:rsidR="002F0982" w:rsidRDefault="00E574AA" w:rsidP="00E574A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Matériel et environnement nécessaire pour le déploiement.</w:t>
      </w:r>
    </w:p>
    <w:p w:rsidR="002F0982" w:rsidRDefault="002F0982" w:rsidP="00DD789F">
      <w:pPr>
        <w:jc w:val="both"/>
        <w:rPr>
          <w:rFonts w:asciiTheme="minorHAnsi" w:hAnsiTheme="minorHAnsi" w:cstheme="minorHAnsi"/>
        </w:rPr>
      </w:pPr>
    </w:p>
    <w:p w:rsidR="004C744A" w:rsidRDefault="004C74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C744A" w:rsidRDefault="004C744A" w:rsidP="00DD789F">
      <w:pPr>
        <w:jc w:val="both"/>
        <w:rPr>
          <w:rFonts w:asciiTheme="minorHAnsi" w:hAnsiTheme="minorHAnsi" w:cstheme="minorHAnsi"/>
        </w:rPr>
      </w:pPr>
    </w:p>
    <w:p w:rsidR="00DD789F" w:rsidRPr="00DD789F" w:rsidRDefault="00DD789F" w:rsidP="00DD789F">
      <w:pPr>
        <w:pStyle w:val="ListParagraph"/>
        <w:numPr>
          <w:ilvl w:val="0"/>
          <w:numId w:val="43"/>
        </w:numPr>
        <w:jc w:val="both"/>
        <w:outlineLvl w:val="1"/>
        <w:rPr>
          <w:rFonts w:asciiTheme="minorHAnsi" w:hAnsiTheme="minorHAnsi" w:cstheme="minorHAnsi"/>
          <w:b/>
        </w:rPr>
      </w:pPr>
      <w:bookmarkStart w:id="8" w:name="_Toc355967167"/>
      <w:r w:rsidRPr="00DD789F">
        <w:rPr>
          <w:rFonts w:asciiTheme="minorHAnsi" w:hAnsiTheme="minorHAnsi" w:cstheme="minorHAnsi"/>
          <w:b/>
        </w:rPr>
        <w:t>Vues :</w:t>
      </w:r>
      <w:bookmarkEnd w:id="8"/>
    </w:p>
    <w:p w:rsidR="00DD789F" w:rsidRDefault="00DD789F" w:rsidP="00DD789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Quelques schémas des principales interfaces (3 ou 4).</w:t>
      </w:r>
    </w:p>
    <w:p w:rsidR="00DD789F" w:rsidRDefault="00DD789F" w:rsidP="00DD789F">
      <w:pPr>
        <w:jc w:val="both"/>
        <w:rPr>
          <w:rFonts w:asciiTheme="minorHAnsi" w:hAnsiTheme="minorHAnsi" w:cstheme="minorHAnsi"/>
        </w:rPr>
      </w:pPr>
    </w:p>
    <w:p w:rsidR="004C744A" w:rsidRDefault="002E1E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r w:rsidR="004C744A">
        <w:rPr>
          <w:rFonts w:asciiTheme="minorHAnsi" w:hAnsiTheme="minorHAnsi" w:cstheme="minorHAnsi"/>
        </w:rPr>
        <w:lastRenderedPageBreak/>
        <w:br w:type="page"/>
      </w:r>
    </w:p>
    <w:p w:rsidR="00DD789F" w:rsidRDefault="00DD789F" w:rsidP="00DD789F">
      <w:pPr>
        <w:jc w:val="both"/>
        <w:rPr>
          <w:rFonts w:asciiTheme="minorHAnsi" w:hAnsiTheme="minorHAnsi" w:cstheme="minorHAnsi"/>
        </w:rPr>
      </w:pPr>
    </w:p>
    <w:p w:rsidR="002E1EF9" w:rsidRPr="008751A6" w:rsidRDefault="002E1EF9" w:rsidP="002E1EF9">
      <w:pPr>
        <w:pStyle w:val="Heading1"/>
        <w:numPr>
          <w:ilvl w:val="0"/>
          <w:numId w:val="41"/>
        </w:numPr>
        <w:spacing w:before="0"/>
        <w:rPr>
          <w:rFonts w:asciiTheme="minorHAnsi" w:hAnsiTheme="minorHAnsi" w:cstheme="minorHAnsi"/>
        </w:rPr>
      </w:pPr>
      <w:bookmarkStart w:id="9" w:name="_Toc355967168"/>
      <w:r w:rsidRPr="008751A6">
        <w:rPr>
          <w:rFonts w:asciiTheme="minorHAnsi" w:hAnsiTheme="minorHAnsi" w:cstheme="minorHAnsi"/>
        </w:rPr>
        <w:t>Calendrier de réalisation :</w:t>
      </w:r>
      <w:bookmarkEnd w:id="9"/>
    </w:p>
    <w:p w:rsidR="002E1EF9" w:rsidRDefault="002E1EF9" w:rsidP="00DD789F">
      <w:pPr>
        <w:jc w:val="both"/>
        <w:rPr>
          <w:rFonts w:asciiTheme="minorHAnsi" w:hAnsiTheme="minorHAnsi" w:cstheme="minorHAnsi"/>
        </w:rPr>
      </w:pPr>
    </w:p>
    <w:tbl>
      <w:tblPr>
        <w:tblStyle w:val="MediumShading1-Accent2"/>
        <w:tblW w:w="10170" w:type="dxa"/>
        <w:jc w:val="center"/>
        <w:tblInd w:w="-341" w:type="dxa"/>
        <w:tblLook w:val="04A0" w:firstRow="1" w:lastRow="0" w:firstColumn="1" w:lastColumn="0" w:noHBand="0" w:noVBand="1"/>
      </w:tblPr>
      <w:tblGrid>
        <w:gridCol w:w="4711"/>
        <w:gridCol w:w="2197"/>
        <w:gridCol w:w="1804"/>
        <w:gridCol w:w="1458"/>
      </w:tblGrid>
      <w:tr w:rsidR="00CA41F9" w:rsidTr="00CA4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  <w:vAlign w:val="center"/>
          </w:tcPr>
          <w:p w:rsidR="00CA41F9" w:rsidRDefault="00CA41F9" w:rsidP="0078570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ACTIVITE</w:t>
            </w:r>
          </w:p>
        </w:tc>
        <w:tc>
          <w:tcPr>
            <w:tcW w:w="2197" w:type="dxa"/>
            <w:vAlign w:val="center"/>
          </w:tcPr>
          <w:p w:rsidR="00CA41F9" w:rsidRDefault="00CA41F9" w:rsidP="00131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0" w:type="auto"/>
          </w:tcPr>
          <w:p w:rsidR="00CA41F9" w:rsidRDefault="00CA41F9" w:rsidP="00131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DE DEBUT</w:t>
            </w:r>
          </w:p>
        </w:tc>
        <w:tc>
          <w:tcPr>
            <w:tcW w:w="0" w:type="auto"/>
            <w:vAlign w:val="center"/>
          </w:tcPr>
          <w:p w:rsidR="00CA41F9" w:rsidRDefault="00CA41F9" w:rsidP="00131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DE FIN</w:t>
            </w:r>
          </w:p>
        </w:tc>
      </w:tr>
      <w:tr w:rsidR="00CA41F9" w:rsidTr="00CA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  <w:vAlign w:val="center"/>
          </w:tcPr>
          <w:p w:rsidR="00CA41F9" w:rsidRDefault="00CA41F9" w:rsidP="004557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97" w:type="dxa"/>
            <w:vAlign w:val="center"/>
          </w:tcPr>
          <w:p w:rsidR="00CA41F9" w:rsidRDefault="00CA41F9" w:rsidP="004557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CA41F9" w:rsidRDefault="00CA41F9" w:rsidP="004557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A41F9" w:rsidRDefault="00CA41F9" w:rsidP="004557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131881" w:rsidRDefault="00131881" w:rsidP="00DD789F">
      <w:pPr>
        <w:jc w:val="both"/>
        <w:rPr>
          <w:rFonts w:asciiTheme="minorHAnsi" w:hAnsiTheme="minorHAnsi" w:cstheme="minorHAnsi"/>
        </w:rPr>
      </w:pPr>
    </w:p>
    <w:p w:rsidR="00451832" w:rsidRDefault="004518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bookmarkStart w:id="10" w:name="_GoBack"/>
      <w:bookmarkEnd w:id="10"/>
    </w:p>
    <w:p w:rsidR="00421DE7" w:rsidRPr="00190B62" w:rsidRDefault="00421DE7" w:rsidP="00451832">
      <w:pPr>
        <w:pStyle w:val="Heading1"/>
        <w:numPr>
          <w:ilvl w:val="0"/>
          <w:numId w:val="41"/>
        </w:numPr>
      </w:pPr>
      <w:bookmarkStart w:id="11" w:name="_Toc355967169"/>
      <w:r w:rsidRPr="00190B62">
        <w:lastRenderedPageBreak/>
        <w:t>Le Groupe</w:t>
      </w:r>
      <w:r w:rsidR="00451832">
        <w:t> :</w:t>
      </w:r>
      <w:bookmarkEnd w:id="11"/>
    </w:p>
    <w:p w:rsidR="00451832" w:rsidRDefault="00451832" w:rsidP="00DD789F">
      <w:pPr>
        <w:jc w:val="both"/>
        <w:rPr>
          <w:rFonts w:asciiTheme="minorHAnsi" w:hAnsiTheme="minorHAnsi" w:cstheme="minorHAnsi"/>
        </w:rPr>
      </w:pPr>
    </w:p>
    <w:p w:rsidR="00451832" w:rsidRPr="00EC70D3" w:rsidRDefault="00451832" w:rsidP="00EC70D3">
      <w:pPr>
        <w:pStyle w:val="ListParagraph"/>
        <w:numPr>
          <w:ilvl w:val="0"/>
          <w:numId w:val="45"/>
        </w:numPr>
        <w:jc w:val="both"/>
        <w:outlineLvl w:val="1"/>
        <w:rPr>
          <w:rFonts w:asciiTheme="minorHAnsi" w:hAnsiTheme="minorHAnsi" w:cstheme="minorHAnsi"/>
          <w:b/>
        </w:rPr>
      </w:pPr>
      <w:bookmarkStart w:id="12" w:name="_Toc355967170"/>
      <w:r w:rsidRPr="00EC70D3">
        <w:rPr>
          <w:rFonts w:asciiTheme="minorHAnsi" w:hAnsiTheme="minorHAnsi" w:cstheme="minorHAnsi"/>
          <w:b/>
        </w:rPr>
        <w:t>Nom :</w:t>
      </w:r>
      <w:bookmarkEnd w:id="12"/>
    </w:p>
    <w:p w:rsidR="00451832" w:rsidRDefault="00451832" w:rsidP="00DD789F">
      <w:pPr>
        <w:jc w:val="both"/>
        <w:rPr>
          <w:rFonts w:asciiTheme="minorHAnsi" w:hAnsiTheme="minorHAnsi" w:cstheme="minorHAnsi"/>
        </w:rPr>
      </w:pPr>
    </w:p>
    <w:p w:rsidR="00451832" w:rsidRPr="00EC70D3" w:rsidRDefault="00451832" w:rsidP="00EC70D3">
      <w:pPr>
        <w:pStyle w:val="ListParagraph"/>
        <w:numPr>
          <w:ilvl w:val="0"/>
          <w:numId w:val="45"/>
        </w:numPr>
        <w:jc w:val="both"/>
        <w:outlineLvl w:val="1"/>
        <w:rPr>
          <w:rFonts w:asciiTheme="minorHAnsi" w:hAnsiTheme="minorHAnsi" w:cstheme="minorHAnsi"/>
          <w:b/>
        </w:rPr>
      </w:pPr>
      <w:bookmarkStart w:id="13" w:name="_Toc355967171"/>
      <w:r w:rsidRPr="00EC70D3">
        <w:rPr>
          <w:rFonts w:asciiTheme="minorHAnsi" w:hAnsiTheme="minorHAnsi" w:cstheme="minorHAnsi"/>
          <w:b/>
        </w:rPr>
        <w:t>Membres :</w:t>
      </w:r>
      <w:bookmarkEnd w:id="13"/>
    </w:p>
    <w:p w:rsidR="00451832" w:rsidRDefault="00203DA3" w:rsidP="00DD789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Liste des </w:t>
      </w:r>
      <w:r w:rsidR="00451832">
        <w:rPr>
          <w:rFonts w:asciiTheme="minorHAnsi" w:hAnsiTheme="minorHAnsi" w:cstheme="minorHAnsi"/>
        </w:rPr>
        <w:t xml:space="preserve"> membres.</w:t>
      </w:r>
    </w:p>
    <w:p w:rsidR="00451832" w:rsidRDefault="00451832" w:rsidP="00DD789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Joindre les </w:t>
      </w:r>
      <w:proofErr w:type="spellStart"/>
      <w:r>
        <w:rPr>
          <w:rFonts w:asciiTheme="minorHAnsi" w:hAnsiTheme="minorHAnsi" w:cstheme="minorHAnsi"/>
        </w:rPr>
        <w:t>CVs</w:t>
      </w:r>
      <w:proofErr w:type="spellEnd"/>
      <w:r>
        <w:rPr>
          <w:rFonts w:asciiTheme="minorHAnsi" w:hAnsiTheme="minorHAnsi" w:cstheme="minorHAnsi"/>
        </w:rPr>
        <w:t xml:space="preserve"> en Annexe.</w:t>
      </w:r>
    </w:p>
    <w:p w:rsidR="00451832" w:rsidRDefault="00451832" w:rsidP="00DD789F">
      <w:pPr>
        <w:jc w:val="both"/>
        <w:rPr>
          <w:rFonts w:asciiTheme="minorHAnsi" w:hAnsiTheme="minorHAnsi" w:cstheme="minorHAnsi"/>
        </w:rPr>
      </w:pPr>
    </w:p>
    <w:p w:rsidR="00920D57" w:rsidRPr="00CF5B8E" w:rsidRDefault="00920D57" w:rsidP="00DD789F">
      <w:pPr>
        <w:rPr>
          <w:rFonts w:asciiTheme="minorHAnsi" w:hAnsiTheme="minorHAnsi" w:cstheme="minorHAnsi"/>
        </w:rPr>
      </w:pPr>
    </w:p>
    <w:p w:rsidR="00297852" w:rsidRPr="00CF5B8E" w:rsidRDefault="00297852" w:rsidP="00DD789F">
      <w:pPr>
        <w:rPr>
          <w:rFonts w:asciiTheme="minorHAnsi" w:hAnsiTheme="minorHAnsi" w:cstheme="minorHAnsi"/>
        </w:rPr>
      </w:pPr>
    </w:p>
    <w:p w:rsidR="009A3E0C" w:rsidRPr="00CF5B8E" w:rsidRDefault="009A3E0C" w:rsidP="00DD789F">
      <w:pPr>
        <w:jc w:val="both"/>
        <w:rPr>
          <w:rFonts w:asciiTheme="minorHAnsi" w:hAnsiTheme="minorHAnsi" w:cstheme="minorHAnsi"/>
        </w:rPr>
      </w:pPr>
    </w:p>
    <w:sectPr w:rsidR="009A3E0C" w:rsidRPr="00CF5B8E" w:rsidSect="000954F2">
      <w:headerReference w:type="default" r:id="rId9"/>
      <w:footerReference w:type="default" r:id="rId10"/>
      <w:pgSz w:w="11906" w:h="16838"/>
      <w:pgMar w:top="1276" w:right="993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97" w:rsidRDefault="00637F97" w:rsidP="00932A5F">
      <w:r>
        <w:separator/>
      </w:r>
    </w:p>
  </w:endnote>
  <w:endnote w:type="continuationSeparator" w:id="0">
    <w:p w:rsidR="00637F97" w:rsidRDefault="00637F97" w:rsidP="0093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28A" w:rsidRDefault="00A50289">
    <w:pPr>
      <w:pStyle w:val="Footer"/>
    </w:pPr>
    <w:r>
      <w:rPr>
        <w:rFonts w:ascii="Calibri" w:hAnsi="Calibri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EDDAC2E" wp14:editId="792345F0">
              <wp:simplePos x="0" y="0"/>
              <wp:positionH relativeFrom="page">
                <wp:posOffset>6938645</wp:posOffset>
              </wp:positionH>
              <wp:positionV relativeFrom="page">
                <wp:posOffset>10050516</wp:posOffset>
              </wp:positionV>
              <wp:extent cx="822325" cy="250190"/>
              <wp:effectExtent l="0" t="0" r="3810" b="0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32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628A" w:rsidRPr="00195067" w:rsidRDefault="00EB628A" w:rsidP="005D4646">
                          <w:pPr>
                            <w:pBdr>
                              <w:top w:val="single" w:sz="4" w:space="1" w:color="D8D8D8"/>
                            </w:pBd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Page | </w:t>
                          </w: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1F9">
                            <w:rPr>
                              <w:rFonts w:ascii="Calibri" w:hAnsi="Calibri"/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195067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546.35pt;margin-top:791.4pt;width:64.75pt;height:19.7pt;z-index:25165619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" o:allowincell="f" filled="f" stroked="f">
              <v:textbox style="mso-fit-shape-to-text:t" inset="0,,0">
                <w:txbxContent>
                  <w:p w:rsidR="00EB628A" w:rsidRPr="00195067" w:rsidRDefault="00EB628A" w:rsidP="005D4646">
                    <w:pPr>
                      <w:pBdr>
                        <w:top w:val="single" w:sz="4" w:space="1" w:color="D8D8D8"/>
                      </w:pBdr>
                      <w:rPr>
                        <w:rFonts w:ascii="Calibri" w:hAnsi="Calibri"/>
                        <w:sz w:val="18"/>
                        <w:szCs w:val="18"/>
                      </w:rPr>
                    </w:pP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t xml:space="preserve">Page | </w:t>
                    </w: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fldChar w:fldCharType="begin"/>
                    </w: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fldChar w:fldCharType="separate"/>
                    </w:r>
                    <w:r w:rsidR="00CA41F9">
                      <w:rPr>
                        <w:rFonts w:ascii="Calibri" w:hAnsi="Calibri"/>
                        <w:noProof/>
                        <w:sz w:val="18"/>
                        <w:szCs w:val="18"/>
                      </w:rPr>
                      <w:t>10</w:t>
                    </w:r>
                    <w:r w:rsidRPr="00195067">
                      <w:rPr>
                        <w:rFonts w:ascii="Calibri" w:hAnsi="Calibr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954F2">
      <w:rPr>
        <w:rFonts w:ascii="Calibri" w:hAnsi="Calibri"/>
        <w:noProof/>
        <w:sz w:val="16"/>
        <w:szCs w:val="16"/>
        <w:lang w:val="en-US" w:eastAsia="en-US"/>
      </w:rPr>
      <w:drawing>
        <wp:anchor distT="0" distB="0" distL="114300" distR="114300" simplePos="0" relativeHeight="251657216" behindDoc="1" locked="0" layoutInCell="1" allowOverlap="1" wp14:anchorId="3D7A58A8" wp14:editId="19A80BE9">
          <wp:simplePos x="0" y="0"/>
          <wp:positionH relativeFrom="column">
            <wp:posOffset>3135259</wp:posOffset>
          </wp:positionH>
          <wp:positionV relativeFrom="paragraph">
            <wp:posOffset>-2831465</wp:posOffset>
          </wp:positionV>
          <wp:extent cx="5255895" cy="4716780"/>
          <wp:effectExtent l="0" t="0" r="1905" b="7620"/>
          <wp:wrapNone/>
          <wp:docPr id="20" name="Picture 20" descr="Logo War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 Warid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 l="12517" t="2292" r="14618" b="37201"/>
                  <a:stretch>
                    <a:fillRect/>
                  </a:stretch>
                </pic:blipFill>
                <pic:spPr bwMode="auto">
                  <a:xfrm>
                    <a:off x="0" y="0"/>
                    <a:ext cx="5255895" cy="471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7F97">
      <w:rPr>
        <w:rFonts w:ascii="Calibri" w:hAnsi="Calibri"/>
        <w:noProof/>
        <w:sz w:val="16"/>
        <w:szCs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9" type="#_x0000_t136" style="position:absolute;margin-left:679.05pt;margin-top:-145.2pt;width:118.3pt;height:25.55pt;rotation:90;flip:x y;z-index:-251657216;mso-position-horizontal-relative:text;mso-position-vertical-relative:text">
          <v:shadow color="#868686"/>
          <v:textpath style="font-family:&quot;Arial Black&quot;;v-text-kern:t" trim="t" fitpath="t" string="PROJE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97" w:rsidRDefault="00637F97" w:rsidP="00932A5F">
      <w:r>
        <w:separator/>
      </w:r>
    </w:p>
  </w:footnote>
  <w:footnote w:type="continuationSeparator" w:id="0">
    <w:p w:rsidR="00637F97" w:rsidRDefault="00637F97" w:rsidP="00932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28A" w:rsidRPr="00C20774" w:rsidRDefault="00441531" w:rsidP="00932A5F">
    <w:pPr>
      <w:pStyle w:val="Header"/>
      <w:tabs>
        <w:tab w:val="clear" w:pos="4513"/>
        <w:tab w:val="clear" w:pos="9026"/>
      </w:tabs>
      <w:ind w:right="-755"/>
      <w:jc w:val="right"/>
      <w:rPr>
        <w:rFonts w:ascii="Calibri" w:hAnsi="Calibri"/>
        <w:sz w:val="16"/>
        <w:szCs w:val="16"/>
        <w:lang w:val="en-US"/>
      </w:rPr>
    </w:pPr>
    <w:r w:rsidRPr="00ED50B9">
      <w:rPr>
        <w:rFonts w:ascii="Calibri" w:hAnsi="Calibri"/>
        <w:b/>
        <w:noProof/>
        <w:u w:val="single"/>
        <w:lang w:val="en-US" w:eastAsia="en-US"/>
      </w:rPr>
      <w:drawing>
        <wp:anchor distT="0" distB="0" distL="114300" distR="114300" simplePos="0" relativeHeight="251658240" behindDoc="1" locked="0" layoutInCell="1" allowOverlap="1" wp14:anchorId="29241B62" wp14:editId="693B548B">
          <wp:simplePos x="0" y="0"/>
          <wp:positionH relativeFrom="column">
            <wp:posOffset>-916904</wp:posOffset>
          </wp:positionH>
          <wp:positionV relativeFrom="paragraph">
            <wp:posOffset>-444464</wp:posOffset>
          </wp:positionV>
          <wp:extent cx="543464" cy="530955"/>
          <wp:effectExtent l="0" t="0" r="9525" b="2540"/>
          <wp:wrapNone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Marker size="1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19" t="6897" r="14716" b="12346"/>
                  <a:stretch/>
                </pic:blipFill>
                <pic:spPr bwMode="auto">
                  <a:xfrm>
                    <a:off x="0" y="0"/>
                    <a:ext cx="543464" cy="5309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sz w:val="16"/>
        <w:szCs w:val="16"/>
        <w:lang w:val="en-US"/>
      </w:rPr>
      <w:t xml:space="preserve">WARIDLAB, 1ère </w:t>
    </w:r>
    <w:proofErr w:type="spellStart"/>
    <w:r>
      <w:rPr>
        <w:rFonts w:ascii="Calibri" w:hAnsi="Calibri"/>
        <w:sz w:val="16"/>
        <w:szCs w:val="16"/>
        <w:lang w:val="en-US"/>
      </w:rPr>
      <w:t>édition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544"/>
    <w:multiLevelType w:val="hybridMultilevel"/>
    <w:tmpl w:val="EDB4CD7E"/>
    <w:lvl w:ilvl="0" w:tplc="03F65AF0">
      <w:start w:val="1"/>
      <w:numFmt w:val="bullet"/>
      <w:lvlText w:val=""/>
      <w:lvlJc w:val="left"/>
      <w:pPr>
        <w:ind w:left="1506" w:hanging="360"/>
      </w:pPr>
      <w:rPr>
        <w:rFonts w:ascii="Symbol" w:eastAsia="Calibr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01862E98"/>
    <w:multiLevelType w:val="hybridMultilevel"/>
    <w:tmpl w:val="D1FAE9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76557"/>
    <w:multiLevelType w:val="hybridMultilevel"/>
    <w:tmpl w:val="BA84EDA0"/>
    <w:lvl w:ilvl="0" w:tplc="2C40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5C0694"/>
    <w:multiLevelType w:val="hybridMultilevel"/>
    <w:tmpl w:val="61BCBE14"/>
    <w:lvl w:ilvl="0" w:tplc="8FECED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F3151"/>
    <w:multiLevelType w:val="hybridMultilevel"/>
    <w:tmpl w:val="59A0C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AF64D3"/>
    <w:multiLevelType w:val="hybridMultilevel"/>
    <w:tmpl w:val="32180BCC"/>
    <w:lvl w:ilvl="0" w:tplc="88A47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C91DB1"/>
    <w:multiLevelType w:val="hybridMultilevel"/>
    <w:tmpl w:val="0C78C8E2"/>
    <w:lvl w:ilvl="0" w:tplc="03F65AF0">
      <w:start w:val="1"/>
      <w:numFmt w:val="bullet"/>
      <w:lvlText w:val=""/>
      <w:lvlJc w:val="left"/>
      <w:pPr>
        <w:ind w:left="1146" w:hanging="360"/>
      </w:pPr>
      <w:rPr>
        <w:rFonts w:ascii="Symbol" w:eastAsia="Calibr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CD53F81"/>
    <w:multiLevelType w:val="hybridMultilevel"/>
    <w:tmpl w:val="6A663B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0662F"/>
    <w:multiLevelType w:val="hybridMultilevel"/>
    <w:tmpl w:val="E20E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C1E62"/>
    <w:multiLevelType w:val="hybridMultilevel"/>
    <w:tmpl w:val="691CEBAA"/>
    <w:lvl w:ilvl="0" w:tplc="2F1A5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332CDC"/>
    <w:multiLevelType w:val="hybridMultilevel"/>
    <w:tmpl w:val="1B4454AA"/>
    <w:lvl w:ilvl="0" w:tplc="40C2A4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3245C12"/>
    <w:multiLevelType w:val="hybridMultilevel"/>
    <w:tmpl w:val="F5625358"/>
    <w:lvl w:ilvl="0" w:tplc="60447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8C7347"/>
    <w:multiLevelType w:val="hybridMultilevel"/>
    <w:tmpl w:val="2C74B7F4"/>
    <w:lvl w:ilvl="0" w:tplc="7F0C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583210"/>
    <w:multiLevelType w:val="hybridMultilevel"/>
    <w:tmpl w:val="2F30A6E6"/>
    <w:lvl w:ilvl="0" w:tplc="6CF6B7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871BC4"/>
    <w:multiLevelType w:val="hybridMultilevel"/>
    <w:tmpl w:val="D3F2A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9302B2"/>
    <w:multiLevelType w:val="hybridMultilevel"/>
    <w:tmpl w:val="BE54484E"/>
    <w:lvl w:ilvl="0" w:tplc="C266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3119BD"/>
    <w:multiLevelType w:val="hybridMultilevel"/>
    <w:tmpl w:val="2C74B7F4"/>
    <w:lvl w:ilvl="0" w:tplc="7F0C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FE0038"/>
    <w:multiLevelType w:val="hybridMultilevel"/>
    <w:tmpl w:val="FC2600A6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B505B3"/>
    <w:multiLevelType w:val="hybridMultilevel"/>
    <w:tmpl w:val="57C8EE9A"/>
    <w:lvl w:ilvl="0" w:tplc="ECCE559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D7188"/>
    <w:multiLevelType w:val="hybridMultilevel"/>
    <w:tmpl w:val="9D78743C"/>
    <w:lvl w:ilvl="0" w:tplc="7B4A4942">
      <w:numFmt w:val="bullet"/>
      <w:lvlText w:val="-"/>
      <w:lvlJc w:val="left"/>
      <w:pPr>
        <w:ind w:left="1506" w:hanging="360"/>
      </w:pPr>
      <w:rPr>
        <w:rFonts w:ascii="Segoe UI" w:eastAsia="Calibr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>
    <w:nsid w:val="436E07DF"/>
    <w:multiLevelType w:val="hybridMultilevel"/>
    <w:tmpl w:val="27CC3E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C34915"/>
    <w:multiLevelType w:val="hybridMultilevel"/>
    <w:tmpl w:val="C52A832C"/>
    <w:lvl w:ilvl="0" w:tplc="C4348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51167"/>
    <w:multiLevelType w:val="hybridMultilevel"/>
    <w:tmpl w:val="2C74B7F4"/>
    <w:lvl w:ilvl="0" w:tplc="7F0C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70457C"/>
    <w:multiLevelType w:val="hybridMultilevel"/>
    <w:tmpl w:val="208C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4E55B7"/>
    <w:multiLevelType w:val="hybridMultilevel"/>
    <w:tmpl w:val="AFF25D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F08B4"/>
    <w:multiLevelType w:val="hybridMultilevel"/>
    <w:tmpl w:val="11703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0650C6"/>
    <w:multiLevelType w:val="hybridMultilevel"/>
    <w:tmpl w:val="53A68FB8"/>
    <w:lvl w:ilvl="0" w:tplc="EE909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1170F6"/>
    <w:multiLevelType w:val="hybridMultilevel"/>
    <w:tmpl w:val="AA2A7E0C"/>
    <w:lvl w:ilvl="0" w:tplc="29783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D76088"/>
    <w:multiLevelType w:val="hybridMultilevel"/>
    <w:tmpl w:val="9A64952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2025B4"/>
    <w:multiLevelType w:val="hybridMultilevel"/>
    <w:tmpl w:val="03F63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4B7FA0"/>
    <w:multiLevelType w:val="hybridMultilevel"/>
    <w:tmpl w:val="C320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6718F4"/>
    <w:multiLevelType w:val="hybridMultilevel"/>
    <w:tmpl w:val="FBB26E90"/>
    <w:lvl w:ilvl="0" w:tplc="7B4A4942">
      <w:numFmt w:val="bullet"/>
      <w:lvlText w:val="-"/>
      <w:lvlJc w:val="left"/>
      <w:pPr>
        <w:ind w:left="786" w:hanging="360"/>
      </w:pPr>
      <w:rPr>
        <w:rFonts w:ascii="Segoe UI" w:eastAsia="Calibr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>
    <w:nsid w:val="544C248D"/>
    <w:multiLevelType w:val="hybridMultilevel"/>
    <w:tmpl w:val="03F63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D915F7"/>
    <w:multiLevelType w:val="hybridMultilevel"/>
    <w:tmpl w:val="5A5AC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B337FE"/>
    <w:multiLevelType w:val="hybridMultilevel"/>
    <w:tmpl w:val="F5624CE2"/>
    <w:lvl w:ilvl="0" w:tplc="CFB84A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CD47A07"/>
    <w:multiLevelType w:val="hybridMultilevel"/>
    <w:tmpl w:val="6AC8DEE8"/>
    <w:lvl w:ilvl="0" w:tplc="54B07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DE279EE"/>
    <w:multiLevelType w:val="hybridMultilevel"/>
    <w:tmpl w:val="D86AF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83A67"/>
    <w:multiLevelType w:val="hybridMultilevel"/>
    <w:tmpl w:val="81B22416"/>
    <w:lvl w:ilvl="0" w:tplc="AA54EB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D55DF5"/>
    <w:multiLevelType w:val="hybridMultilevel"/>
    <w:tmpl w:val="21867362"/>
    <w:lvl w:ilvl="0" w:tplc="8B08402C">
      <w:start w:val="50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B96919"/>
    <w:multiLevelType w:val="hybridMultilevel"/>
    <w:tmpl w:val="E134300E"/>
    <w:lvl w:ilvl="0" w:tplc="033424BE">
      <w:start w:val="8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521568"/>
    <w:multiLevelType w:val="hybridMultilevel"/>
    <w:tmpl w:val="A18C0E4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155F8C"/>
    <w:multiLevelType w:val="hybridMultilevel"/>
    <w:tmpl w:val="CD4A39F6"/>
    <w:lvl w:ilvl="0" w:tplc="B1407D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CB0BD6"/>
    <w:multiLevelType w:val="hybridMultilevel"/>
    <w:tmpl w:val="32180BCC"/>
    <w:lvl w:ilvl="0" w:tplc="88A47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0E29F0"/>
    <w:multiLevelType w:val="hybridMultilevel"/>
    <w:tmpl w:val="1A56B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1"/>
  </w:num>
  <w:num w:numId="3">
    <w:abstractNumId w:val="10"/>
  </w:num>
  <w:num w:numId="4">
    <w:abstractNumId w:val="6"/>
  </w:num>
  <w:num w:numId="5">
    <w:abstractNumId w:val="0"/>
  </w:num>
  <w:num w:numId="6">
    <w:abstractNumId w:val="36"/>
  </w:num>
  <w:num w:numId="7">
    <w:abstractNumId w:val="19"/>
  </w:num>
  <w:num w:numId="8">
    <w:abstractNumId w:val="25"/>
  </w:num>
  <w:num w:numId="9">
    <w:abstractNumId w:val="20"/>
  </w:num>
  <w:num w:numId="10">
    <w:abstractNumId w:val="1"/>
  </w:num>
  <w:num w:numId="11">
    <w:abstractNumId w:val="24"/>
  </w:num>
  <w:num w:numId="12">
    <w:abstractNumId w:val="7"/>
  </w:num>
  <w:num w:numId="13">
    <w:abstractNumId w:val="5"/>
  </w:num>
  <w:num w:numId="14">
    <w:abstractNumId w:val="2"/>
  </w:num>
  <w:num w:numId="15">
    <w:abstractNumId w:val="26"/>
  </w:num>
  <w:num w:numId="16">
    <w:abstractNumId w:val="15"/>
  </w:num>
  <w:num w:numId="17">
    <w:abstractNumId w:val="11"/>
  </w:num>
  <w:num w:numId="18">
    <w:abstractNumId w:val="9"/>
  </w:num>
  <w:num w:numId="19">
    <w:abstractNumId w:val="16"/>
  </w:num>
  <w:num w:numId="20">
    <w:abstractNumId w:val="22"/>
  </w:num>
  <w:num w:numId="21">
    <w:abstractNumId w:val="42"/>
  </w:num>
  <w:num w:numId="22">
    <w:abstractNumId w:val="12"/>
  </w:num>
  <w:num w:numId="23">
    <w:abstractNumId w:val="17"/>
  </w:num>
  <w:num w:numId="24">
    <w:abstractNumId w:val="27"/>
  </w:num>
  <w:num w:numId="25">
    <w:abstractNumId w:val="13"/>
  </w:num>
  <w:num w:numId="26">
    <w:abstractNumId w:val="41"/>
  </w:num>
  <w:num w:numId="27">
    <w:abstractNumId w:val="28"/>
  </w:num>
  <w:num w:numId="28">
    <w:abstractNumId w:val="3"/>
  </w:num>
  <w:num w:numId="29">
    <w:abstractNumId w:val="40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38"/>
  </w:num>
  <w:num w:numId="34">
    <w:abstractNumId w:val="4"/>
  </w:num>
  <w:num w:numId="35">
    <w:abstractNumId w:val="14"/>
  </w:num>
  <w:num w:numId="36">
    <w:abstractNumId w:val="30"/>
  </w:num>
  <w:num w:numId="37">
    <w:abstractNumId w:val="39"/>
  </w:num>
  <w:num w:numId="38">
    <w:abstractNumId w:val="18"/>
  </w:num>
  <w:num w:numId="39">
    <w:abstractNumId w:val="43"/>
  </w:num>
  <w:num w:numId="40">
    <w:abstractNumId w:val="8"/>
  </w:num>
  <w:num w:numId="41">
    <w:abstractNumId w:val="37"/>
  </w:num>
  <w:num w:numId="42">
    <w:abstractNumId w:val="33"/>
  </w:num>
  <w:num w:numId="43">
    <w:abstractNumId w:val="29"/>
  </w:num>
  <w:num w:numId="44">
    <w:abstractNumId w:val="32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8C"/>
    <w:rsid w:val="00002745"/>
    <w:rsid w:val="0000366F"/>
    <w:rsid w:val="00010710"/>
    <w:rsid w:val="0001700D"/>
    <w:rsid w:val="00021B3B"/>
    <w:rsid w:val="00026B71"/>
    <w:rsid w:val="00042AF9"/>
    <w:rsid w:val="00043DF7"/>
    <w:rsid w:val="000462F7"/>
    <w:rsid w:val="00051067"/>
    <w:rsid w:val="0006335E"/>
    <w:rsid w:val="00074B4B"/>
    <w:rsid w:val="0007533E"/>
    <w:rsid w:val="00087C5B"/>
    <w:rsid w:val="00087CCE"/>
    <w:rsid w:val="000920EC"/>
    <w:rsid w:val="000954F2"/>
    <w:rsid w:val="000956F6"/>
    <w:rsid w:val="00097F2E"/>
    <w:rsid w:val="000A215E"/>
    <w:rsid w:val="000A6C7D"/>
    <w:rsid w:val="000B097B"/>
    <w:rsid w:val="000B1E00"/>
    <w:rsid w:val="000B4373"/>
    <w:rsid w:val="000B5EC5"/>
    <w:rsid w:val="000B5F53"/>
    <w:rsid w:val="000B716C"/>
    <w:rsid w:val="000C39E0"/>
    <w:rsid w:val="000C5242"/>
    <w:rsid w:val="000C743E"/>
    <w:rsid w:val="000D0170"/>
    <w:rsid w:val="000D3E09"/>
    <w:rsid w:val="000D44AC"/>
    <w:rsid w:val="000E197C"/>
    <w:rsid w:val="000E2F5E"/>
    <w:rsid w:val="000E6002"/>
    <w:rsid w:val="000E60D4"/>
    <w:rsid w:val="000F5397"/>
    <w:rsid w:val="000F572D"/>
    <w:rsid w:val="001020E2"/>
    <w:rsid w:val="00103627"/>
    <w:rsid w:val="00104B29"/>
    <w:rsid w:val="001051FE"/>
    <w:rsid w:val="00107A03"/>
    <w:rsid w:val="00107B39"/>
    <w:rsid w:val="0011150C"/>
    <w:rsid w:val="00111AE0"/>
    <w:rsid w:val="00120BFB"/>
    <w:rsid w:val="00121BFF"/>
    <w:rsid w:val="00122B5F"/>
    <w:rsid w:val="00131631"/>
    <w:rsid w:val="00131881"/>
    <w:rsid w:val="001360B8"/>
    <w:rsid w:val="001369D4"/>
    <w:rsid w:val="0014428D"/>
    <w:rsid w:val="00150884"/>
    <w:rsid w:val="00164580"/>
    <w:rsid w:val="001703E8"/>
    <w:rsid w:val="001728F2"/>
    <w:rsid w:val="001731D3"/>
    <w:rsid w:val="00174BF4"/>
    <w:rsid w:val="00180313"/>
    <w:rsid w:val="00180C8D"/>
    <w:rsid w:val="00183FEC"/>
    <w:rsid w:val="00184B47"/>
    <w:rsid w:val="00187544"/>
    <w:rsid w:val="00190B62"/>
    <w:rsid w:val="00190CC2"/>
    <w:rsid w:val="00193100"/>
    <w:rsid w:val="0019332B"/>
    <w:rsid w:val="001938CF"/>
    <w:rsid w:val="00195067"/>
    <w:rsid w:val="001973BF"/>
    <w:rsid w:val="001A0FF0"/>
    <w:rsid w:val="001A32DF"/>
    <w:rsid w:val="001A5D51"/>
    <w:rsid w:val="001A7331"/>
    <w:rsid w:val="001B4860"/>
    <w:rsid w:val="001C0A68"/>
    <w:rsid w:val="001C1E1D"/>
    <w:rsid w:val="001C275B"/>
    <w:rsid w:val="001C3738"/>
    <w:rsid w:val="001C3AEE"/>
    <w:rsid w:val="001C6344"/>
    <w:rsid w:val="001D1A75"/>
    <w:rsid w:val="001D2821"/>
    <w:rsid w:val="001E00C5"/>
    <w:rsid w:val="001E0F16"/>
    <w:rsid w:val="001E0F8A"/>
    <w:rsid w:val="001E6534"/>
    <w:rsid w:val="001F3D5D"/>
    <w:rsid w:val="001F4462"/>
    <w:rsid w:val="002021C4"/>
    <w:rsid w:val="00203DA3"/>
    <w:rsid w:val="002064E4"/>
    <w:rsid w:val="00213D48"/>
    <w:rsid w:val="0021432A"/>
    <w:rsid w:val="00217190"/>
    <w:rsid w:val="002269F3"/>
    <w:rsid w:val="0022798F"/>
    <w:rsid w:val="00230A6C"/>
    <w:rsid w:val="00231831"/>
    <w:rsid w:val="00237B93"/>
    <w:rsid w:val="00240746"/>
    <w:rsid w:val="00244EE1"/>
    <w:rsid w:val="0024774F"/>
    <w:rsid w:val="00257829"/>
    <w:rsid w:val="00260403"/>
    <w:rsid w:val="00260F7F"/>
    <w:rsid w:val="00262259"/>
    <w:rsid w:val="00265F65"/>
    <w:rsid w:val="00271833"/>
    <w:rsid w:val="00273D79"/>
    <w:rsid w:val="002745EE"/>
    <w:rsid w:val="00274AD5"/>
    <w:rsid w:val="00276B4D"/>
    <w:rsid w:val="00281F3A"/>
    <w:rsid w:val="00282594"/>
    <w:rsid w:val="00293547"/>
    <w:rsid w:val="00296A7D"/>
    <w:rsid w:val="00297852"/>
    <w:rsid w:val="002A14C1"/>
    <w:rsid w:val="002A540B"/>
    <w:rsid w:val="002B1CEA"/>
    <w:rsid w:val="002C651F"/>
    <w:rsid w:val="002C667D"/>
    <w:rsid w:val="002C7856"/>
    <w:rsid w:val="002D524F"/>
    <w:rsid w:val="002E0228"/>
    <w:rsid w:val="002E1EF9"/>
    <w:rsid w:val="002E2F24"/>
    <w:rsid w:val="002E46CA"/>
    <w:rsid w:val="002E68FC"/>
    <w:rsid w:val="002E7CFE"/>
    <w:rsid w:val="002F0875"/>
    <w:rsid w:val="002F0982"/>
    <w:rsid w:val="002F32CC"/>
    <w:rsid w:val="002F36F3"/>
    <w:rsid w:val="00300A83"/>
    <w:rsid w:val="00303860"/>
    <w:rsid w:val="00303D53"/>
    <w:rsid w:val="003053DF"/>
    <w:rsid w:val="0030549D"/>
    <w:rsid w:val="00305A01"/>
    <w:rsid w:val="003119F2"/>
    <w:rsid w:val="00311EF8"/>
    <w:rsid w:val="00312A5D"/>
    <w:rsid w:val="00312CAD"/>
    <w:rsid w:val="00316F2B"/>
    <w:rsid w:val="00317671"/>
    <w:rsid w:val="0032027D"/>
    <w:rsid w:val="0032263C"/>
    <w:rsid w:val="003230C2"/>
    <w:rsid w:val="00323834"/>
    <w:rsid w:val="003239E7"/>
    <w:rsid w:val="00330B74"/>
    <w:rsid w:val="003313FE"/>
    <w:rsid w:val="00333163"/>
    <w:rsid w:val="00343446"/>
    <w:rsid w:val="0034652E"/>
    <w:rsid w:val="0034780F"/>
    <w:rsid w:val="003555AC"/>
    <w:rsid w:val="00361320"/>
    <w:rsid w:val="0036154A"/>
    <w:rsid w:val="00361B12"/>
    <w:rsid w:val="00367E69"/>
    <w:rsid w:val="00382C5C"/>
    <w:rsid w:val="00383147"/>
    <w:rsid w:val="00386B15"/>
    <w:rsid w:val="0039167A"/>
    <w:rsid w:val="00391A63"/>
    <w:rsid w:val="0039619C"/>
    <w:rsid w:val="0039707A"/>
    <w:rsid w:val="003A0105"/>
    <w:rsid w:val="003A1A4C"/>
    <w:rsid w:val="003A2122"/>
    <w:rsid w:val="003A2211"/>
    <w:rsid w:val="003A633A"/>
    <w:rsid w:val="003A79CD"/>
    <w:rsid w:val="003B2C90"/>
    <w:rsid w:val="003B3A6C"/>
    <w:rsid w:val="003B451B"/>
    <w:rsid w:val="003B6953"/>
    <w:rsid w:val="003C3AD8"/>
    <w:rsid w:val="003D1F42"/>
    <w:rsid w:val="003D3AF4"/>
    <w:rsid w:val="003D5312"/>
    <w:rsid w:val="003D58B7"/>
    <w:rsid w:val="003D677D"/>
    <w:rsid w:val="003D7672"/>
    <w:rsid w:val="003F2953"/>
    <w:rsid w:val="003F372B"/>
    <w:rsid w:val="003F6795"/>
    <w:rsid w:val="003F684F"/>
    <w:rsid w:val="003F73AA"/>
    <w:rsid w:val="00415B91"/>
    <w:rsid w:val="00417545"/>
    <w:rsid w:val="00421DE7"/>
    <w:rsid w:val="004224E8"/>
    <w:rsid w:val="004257F2"/>
    <w:rsid w:val="00427A4A"/>
    <w:rsid w:val="00427D0D"/>
    <w:rsid w:val="00433C69"/>
    <w:rsid w:val="00434B80"/>
    <w:rsid w:val="004354A8"/>
    <w:rsid w:val="00435888"/>
    <w:rsid w:val="00435E42"/>
    <w:rsid w:val="00437091"/>
    <w:rsid w:val="00437A92"/>
    <w:rsid w:val="004411A7"/>
    <w:rsid w:val="00441451"/>
    <w:rsid w:val="00441531"/>
    <w:rsid w:val="0044462E"/>
    <w:rsid w:val="00447785"/>
    <w:rsid w:val="004506A9"/>
    <w:rsid w:val="00451832"/>
    <w:rsid w:val="0045573D"/>
    <w:rsid w:val="004561B4"/>
    <w:rsid w:val="004567D6"/>
    <w:rsid w:val="00456E45"/>
    <w:rsid w:val="00460884"/>
    <w:rsid w:val="00462AAB"/>
    <w:rsid w:val="00464ADA"/>
    <w:rsid w:val="00465556"/>
    <w:rsid w:val="004773B3"/>
    <w:rsid w:val="00477FB1"/>
    <w:rsid w:val="0048509B"/>
    <w:rsid w:val="004866E9"/>
    <w:rsid w:val="004945C6"/>
    <w:rsid w:val="00497054"/>
    <w:rsid w:val="004A216C"/>
    <w:rsid w:val="004A65D5"/>
    <w:rsid w:val="004B6D4D"/>
    <w:rsid w:val="004B783C"/>
    <w:rsid w:val="004C115F"/>
    <w:rsid w:val="004C225F"/>
    <w:rsid w:val="004C4BA8"/>
    <w:rsid w:val="004C5078"/>
    <w:rsid w:val="004C5103"/>
    <w:rsid w:val="004C6BCB"/>
    <w:rsid w:val="004C744A"/>
    <w:rsid w:val="004D042D"/>
    <w:rsid w:val="004D06F8"/>
    <w:rsid w:val="004E70EE"/>
    <w:rsid w:val="004F126F"/>
    <w:rsid w:val="004F3A57"/>
    <w:rsid w:val="004F3B4C"/>
    <w:rsid w:val="004F5256"/>
    <w:rsid w:val="0050556B"/>
    <w:rsid w:val="00506677"/>
    <w:rsid w:val="0050735F"/>
    <w:rsid w:val="00510626"/>
    <w:rsid w:val="00512A39"/>
    <w:rsid w:val="00512A8F"/>
    <w:rsid w:val="00520E87"/>
    <w:rsid w:val="005217A3"/>
    <w:rsid w:val="00524FFB"/>
    <w:rsid w:val="005301A7"/>
    <w:rsid w:val="0053329E"/>
    <w:rsid w:val="0053659C"/>
    <w:rsid w:val="0054286E"/>
    <w:rsid w:val="005430F8"/>
    <w:rsid w:val="005433A5"/>
    <w:rsid w:val="00556E01"/>
    <w:rsid w:val="00557824"/>
    <w:rsid w:val="005663BE"/>
    <w:rsid w:val="005664F8"/>
    <w:rsid w:val="005679BD"/>
    <w:rsid w:val="0057136F"/>
    <w:rsid w:val="005713EC"/>
    <w:rsid w:val="0057282E"/>
    <w:rsid w:val="00573946"/>
    <w:rsid w:val="00573E3F"/>
    <w:rsid w:val="005764D5"/>
    <w:rsid w:val="00582767"/>
    <w:rsid w:val="005837DE"/>
    <w:rsid w:val="00584840"/>
    <w:rsid w:val="005857CB"/>
    <w:rsid w:val="0058672F"/>
    <w:rsid w:val="00592E97"/>
    <w:rsid w:val="005970A7"/>
    <w:rsid w:val="005974D4"/>
    <w:rsid w:val="005A059B"/>
    <w:rsid w:val="005A299B"/>
    <w:rsid w:val="005A3F31"/>
    <w:rsid w:val="005A643E"/>
    <w:rsid w:val="005B1A93"/>
    <w:rsid w:val="005B2563"/>
    <w:rsid w:val="005B3459"/>
    <w:rsid w:val="005C28A0"/>
    <w:rsid w:val="005C34E4"/>
    <w:rsid w:val="005C51DE"/>
    <w:rsid w:val="005C6CDA"/>
    <w:rsid w:val="005D07E2"/>
    <w:rsid w:val="005D2322"/>
    <w:rsid w:val="005D4646"/>
    <w:rsid w:val="005D5D76"/>
    <w:rsid w:val="005E39F2"/>
    <w:rsid w:val="005E725A"/>
    <w:rsid w:val="005F0167"/>
    <w:rsid w:val="005F058B"/>
    <w:rsid w:val="005F48DF"/>
    <w:rsid w:val="005F6BF4"/>
    <w:rsid w:val="0060002F"/>
    <w:rsid w:val="0060178F"/>
    <w:rsid w:val="00602809"/>
    <w:rsid w:val="00605F32"/>
    <w:rsid w:val="00607411"/>
    <w:rsid w:val="006215C5"/>
    <w:rsid w:val="006236BB"/>
    <w:rsid w:val="006304A6"/>
    <w:rsid w:val="0063254D"/>
    <w:rsid w:val="006343AF"/>
    <w:rsid w:val="00637E70"/>
    <w:rsid w:val="00637F97"/>
    <w:rsid w:val="006403CF"/>
    <w:rsid w:val="00642813"/>
    <w:rsid w:val="006464A5"/>
    <w:rsid w:val="00646ECB"/>
    <w:rsid w:val="0065082E"/>
    <w:rsid w:val="00653401"/>
    <w:rsid w:val="00660475"/>
    <w:rsid w:val="00665BF8"/>
    <w:rsid w:val="0067799F"/>
    <w:rsid w:val="00696E15"/>
    <w:rsid w:val="006A5178"/>
    <w:rsid w:val="006B1AE6"/>
    <w:rsid w:val="006B29EA"/>
    <w:rsid w:val="006B40F6"/>
    <w:rsid w:val="006B5933"/>
    <w:rsid w:val="006C2374"/>
    <w:rsid w:val="006C3A41"/>
    <w:rsid w:val="006C663A"/>
    <w:rsid w:val="006D1986"/>
    <w:rsid w:val="006D1A2A"/>
    <w:rsid w:val="006D36D1"/>
    <w:rsid w:val="006E233A"/>
    <w:rsid w:val="006E4B78"/>
    <w:rsid w:val="006E5603"/>
    <w:rsid w:val="006E759B"/>
    <w:rsid w:val="006F4985"/>
    <w:rsid w:val="006F58C0"/>
    <w:rsid w:val="006F7C99"/>
    <w:rsid w:val="00702A3D"/>
    <w:rsid w:val="007051A9"/>
    <w:rsid w:val="00710894"/>
    <w:rsid w:val="0071098F"/>
    <w:rsid w:val="00714C81"/>
    <w:rsid w:val="00721569"/>
    <w:rsid w:val="00721C59"/>
    <w:rsid w:val="00721D41"/>
    <w:rsid w:val="007248A3"/>
    <w:rsid w:val="0072588D"/>
    <w:rsid w:val="00725AEF"/>
    <w:rsid w:val="007340A4"/>
    <w:rsid w:val="00735F64"/>
    <w:rsid w:val="00736932"/>
    <w:rsid w:val="007413FE"/>
    <w:rsid w:val="007432C8"/>
    <w:rsid w:val="007439DE"/>
    <w:rsid w:val="00745037"/>
    <w:rsid w:val="007504B2"/>
    <w:rsid w:val="00751466"/>
    <w:rsid w:val="007571EE"/>
    <w:rsid w:val="0075744C"/>
    <w:rsid w:val="0076060F"/>
    <w:rsid w:val="00763732"/>
    <w:rsid w:val="007659AB"/>
    <w:rsid w:val="007676A3"/>
    <w:rsid w:val="00771454"/>
    <w:rsid w:val="0077277B"/>
    <w:rsid w:val="00773B12"/>
    <w:rsid w:val="00782628"/>
    <w:rsid w:val="00782FB7"/>
    <w:rsid w:val="00785290"/>
    <w:rsid w:val="00785700"/>
    <w:rsid w:val="007A11FE"/>
    <w:rsid w:val="007A4B38"/>
    <w:rsid w:val="007B0367"/>
    <w:rsid w:val="007B2F18"/>
    <w:rsid w:val="007B4E24"/>
    <w:rsid w:val="007C1DFA"/>
    <w:rsid w:val="007C2CD3"/>
    <w:rsid w:val="007C3830"/>
    <w:rsid w:val="007C3EEE"/>
    <w:rsid w:val="007C458C"/>
    <w:rsid w:val="007C4AD5"/>
    <w:rsid w:val="007D121C"/>
    <w:rsid w:val="007D17C1"/>
    <w:rsid w:val="007D3A7F"/>
    <w:rsid w:val="007D3BD5"/>
    <w:rsid w:val="007D3C49"/>
    <w:rsid w:val="007E52C2"/>
    <w:rsid w:val="007E5E10"/>
    <w:rsid w:val="007E6C2D"/>
    <w:rsid w:val="00803CEC"/>
    <w:rsid w:val="00804683"/>
    <w:rsid w:val="0081126A"/>
    <w:rsid w:val="00813149"/>
    <w:rsid w:val="008149EB"/>
    <w:rsid w:val="00814C6D"/>
    <w:rsid w:val="00821E6C"/>
    <w:rsid w:val="00825DB2"/>
    <w:rsid w:val="00834D9A"/>
    <w:rsid w:val="008365B6"/>
    <w:rsid w:val="00840E9F"/>
    <w:rsid w:val="00844A59"/>
    <w:rsid w:val="00846170"/>
    <w:rsid w:val="00847571"/>
    <w:rsid w:val="00851957"/>
    <w:rsid w:val="00851F60"/>
    <w:rsid w:val="008521B5"/>
    <w:rsid w:val="008521BB"/>
    <w:rsid w:val="00871145"/>
    <w:rsid w:val="00871E12"/>
    <w:rsid w:val="00873663"/>
    <w:rsid w:val="00873B8D"/>
    <w:rsid w:val="008751A6"/>
    <w:rsid w:val="008813D1"/>
    <w:rsid w:val="00890BFC"/>
    <w:rsid w:val="00895F5D"/>
    <w:rsid w:val="008A0561"/>
    <w:rsid w:val="008A23BE"/>
    <w:rsid w:val="008A3DFC"/>
    <w:rsid w:val="008A4BFD"/>
    <w:rsid w:val="008B0D8E"/>
    <w:rsid w:val="008B20F6"/>
    <w:rsid w:val="008B21C2"/>
    <w:rsid w:val="008C1085"/>
    <w:rsid w:val="008C11F4"/>
    <w:rsid w:val="008C23CC"/>
    <w:rsid w:val="008D0748"/>
    <w:rsid w:val="008D19BF"/>
    <w:rsid w:val="008D4168"/>
    <w:rsid w:val="008E26F0"/>
    <w:rsid w:val="008E2CA7"/>
    <w:rsid w:val="008E3E89"/>
    <w:rsid w:val="008E5269"/>
    <w:rsid w:val="008E789B"/>
    <w:rsid w:val="008E7A3F"/>
    <w:rsid w:val="008E7BFB"/>
    <w:rsid w:val="008F2054"/>
    <w:rsid w:val="0090045C"/>
    <w:rsid w:val="009017CE"/>
    <w:rsid w:val="0090578E"/>
    <w:rsid w:val="00906147"/>
    <w:rsid w:val="0090753B"/>
    <w:rsid w:val="00907EF2"/>
    <w:rsid w:val="0091032A"/>
    <w:rsid w:val="009112DF"/>
    <w:rsid w:val="00914BD0"/>
    <w:rsid w:val="00914EB5"/>
    <w:rsid w:val="00916EAA"/>
    <w:rsid w:val="009201B3"/>
    <w:rsid w:val="00920D57"/>
    <w:rsid w:val="00921023"/>
    <w:rsid w:val="00921579"/>
    <w:rsid w:val="00922E45"/>
    <w:rsid w:val="00922EC2"/>
    <w:rsid w:val="00932A5F"/>
    <w:rsid w:val="009335EC"/>
    <w:rsid w:val="00933E73"/>
    <w:rsid w:val="00934368"/>
    <w:rsid w:val="00943E73"/>
    <w:rsid w:val="00944474"/>
    <w:rsid w:val="00944B21"/>
    <w:rsid w:val="00945B23"/>
    <w:rsid w:val="009468DB"/>
    <w:rsid w:val="00947B0E"/>
    <w:rsid w:val="00953864"/>
    <w:rsid w:val="009549C1"/>
    <w:rsid w:val="00955286"/>
    <w:rsid w:val="00956E40"/>
    <w:rsid w:val="00957422"/>
    <w:rsid w:val="009616C8"/>
    <w:rsid w:val="00961AC7"/>
    <w:rsid w:val="00964327"/>
    <w:rsid w:val="009648AE"/>
    <w:rsid w:val="00966FDB"/>
    <w:rsid w:val="009674F7"/>
    <w:rsid w:val="00970AA7"/>
    <w:rsid w:val="00970D82"/>
    <w:rsid w:val="0097185D"/>
    <w:rsid w:val="00981F6A"/>
    <w:rsid w:val="00986EA6"/>
    <w:rsid w:val="00990877"/>
    <w:rsid w:val="0099381F"/>
    <w:rsid w:val="00995F9A"/>
    <w:rsid w:val="00996B01"/>
    <w:rsid w:val="009975FA"/>
    <w:rsid w:val="009A1488"/>
    <w:rsid w:val="009A240D"/>
    <w:rsid w:val="009A3E0C"/>
    <w:rsid w:val="009A447C"/>
    <w:rsid w:val="009A511A"/>
    <w:rsid w:val="009A736A"/>
    <w:rsid w:val="009B1EB5"/>
    <w:rsid w:val="009B6506"/>
    <w:rsid w:val="009C131A"/>
    <w:rsid w:val="009D783A"/>
    <w:rsid w:val="009E0D90"/>
    <w:rsid w:val="009E12F7"/>
    <w:rsid w:val="009E27DF"/>
    <w:rsid w:val="009F0B05"/>
    <w:rsid w:val="009F69FD"/>
    <w:rsid w:val="009F7C87"/>
    <w:rsid w:val="009F7F94"/>
    <w:rsid w:val="00A00167"/>
    <w:rsid w:val="00A00454"/>
    <w:rsid w:val="00A01917"/>
    <w:rsid w:val="00A01C4F"/>
    <w:rsid w:val="00A01D83"/>
    <w:rsid w:val="00A020F1"/>
    <w:rsid w:val="00A04720"/>
    <w:rsid w:val="00A06E43"/>
    <w:rsid w:val="00A20F10"/>
    <w:rsid w:val="00A24390"/>
    <w:rsid w:val="00A271BC"/>
    <w:rsid w:val="00A35484"/>
    <w:rsid w:val="00A37835"/>
    <w:rsid w:val="00A41C97"/>
    <w:rsid w:val="00A45D72"/>
    <w:rsid w:val="00A50032"/>
    <w:rsid w:val="00A50289"/>
    <w:rsid w:val="00A51444"/>
    <w:rsid w:val="00A55BEE"/>
    <w:rsid w:val="00A628E5"/>
    <w:rsid w:val="00A674AD"/>
    <w:rsid w:val="00A8720E"/>
    <w:rsid w:val="00A87D8B"/>
    <w:rsid w:val="00A901C7"/>
    <w:rsid w:val="00A91FCA"/>
    <w:rsid w:val="00A940D0"/>
    <w:rsid w:val="00A94E02"/>
    <w:rsid w:val="00AA404A"/>
    <w:rsid w:val="00AA5E20"/>
    <w:rsid w:val="00AB0AA7"/>
    <w:rsid w:val="00AB4A86"/>
    <w:rsid w:val="00AB73C3"/>
    <w:rsid w:val="00AC0532"/>
    <w:rsid w:val="00AC37FC"/>
    <w:rsid w:val="00AD32EE"/>
    <w:rsid w:val="00AD57A8"/>
    <w:rsid w:val="00AD6219"/>
    <w:rsid w:val="00AD6645"/>
    <w:rsid w:val="00AD6DC4"/>
    <w:rsid w:val="00AD7DD2"/>
    <w:rsid w:val="00AE0BF8"/>
    <w:rsid w:val="00AF11CF"/>
    <w:rsid w:val="00AF2F49"/>
    <w:rsid w:val="00AF75A3"/>
    <w:rsid w:val="00B01490"/>
    <w:rsid w:val="00B020D0"/>
    <w:rsid w:val="00B02AEA"/>
    <w:rsid w:val="00B038CE"/>
    <w:rsid w:val="00B0714D"/>
    <w:rsid w:val="00B13B15"/>
    <w:rsid w:val="00B159B2"/>
    <w:rsid w:val="00B22E1D"/>
    <w:rsid w:val="00B24992"/>
    <w:rsid w:val="00B24F33"/>
    <w:rsid w:val="00B259E4"/>
    <w:rsid w:val="00B37AF4"/>
    <w:rsid w:val="00B408BF"/>
    <w:rsid w:val="00B4677F"/>
    <w:rsid w:val="00B51C7F"/>
    <w:rsid w:val="00B56D62"/>
    <w:rsid w:val="00B71F30"/>
    <w:rsid w:val="00B8218E"/>
    <w:rsid w:val="00B82592"/>
    <w:rsid w:val="00B82954"/>
    <w:rsid w:val="00B87A27"/>
    <w:rsid w:val="00B91F06"/>
    <w:rsid w:val="00B92ADA"/>
    <w:rsid w:val="00B965E3"/>
    <w:rsid w:val="00BA5531"/>
    <w:rsid w:val="00BB0CCA"/>
    <w:rsid w:val="00BB2935"/>
    <w:rsid w:val="00BB5F45"/>
    <w:rsid w:val="00BC1EBB"/>
    <w:rsid w:val="00BC45AE"/>
    <w:rsid w:val="00BC5BD8"/>
    <w:rsid w:val="00BD01BD"/>
    <w:rsid w:val="00BD0A7A"/>
    <w:rsid w:val="00BD3A22"/>
    <w:rsid w:val="00BD79C8"/>
    <w:rsid w:val="00BE0AE5"/>
    <w:rsid w:val="00BE746C"/>
    <w:rsid w:val="00BF11FA"/>
    <w:rsid w:val="00BF4D83"/>
    <w:rsid w:val="00C02C40"/>
    <w:rsid w:val="00C03C86"/>
    <w:rsid w:val="00C05BF8"/>
    <w:rsid w:val="00C07E95"/>
    <w:rsid w:val="00C14262"/>
    <w:rsid w:val="00C20774"/>
    <w:rsid w:val="00C271A4"/>
    <w:rsid w:val="00C32090"/>
    <w:rsid w:val="00C355FB"/>
    <w:rsid w:val="00C42A31"/>
    <w:rsid w:val="00C46367"/>
    <w:rsid w:val="00C50581"/>
    <w:rsid w:val="00C51E69"/>
    <w:rsid w:val="00C520E1"/>
    <w:rsid w:val="00C52EEF"/>
    <w:rsid w:val="00C61820"/>
    <w:rsid w:val="00C62377"/>
    <w:rsid w:val="00C62A56"/>
    <w:rsid w:val="00C646FB"/>
    <w:rsid w:val="00C758A5"/>
    <w:rsid w:val="00C75C4D"/>
    <w:rsid w:val="00C918E8"/>
    <w:rsid w:val="00C95D45"/>
    <w:rsid w:val="00CA04E6"/>
    <w:rsid w:val="00CA41F9"/>
    <w:rsid w:val="00CA5075"/>
    <w:rsid w:val="00CA56A6"/>
    <w:rsid w:val="00CA6659"/>
    <w:rsid w:val="00CA6B9A"/>
    <w:rsid w:val="00CD43B1"/>
    <w:rsid w:val="00CD6BDF"/>
    <w:rsid w:val="00CE235B"/>
    <w:rsid w:val="00CE3282"/>
    <w:rsid w:val="00CF1D01"/>
    <w:rsid w:val="00CF579B"/>
    <w:rsid w:val="00CF5B8E"/>
    <w:rsid w:val="00D0285F"/>
    <w:rsid w:val="00D02BD7"/>
    <w:rsid w:val="00D04B8D"/>
    <w:rsid w:val="00D06312"/>
    <w:rsid w:val="00D07451"/>
    <w:rsid w:val="00D11708"/>
    <w:rsid w:val="00D13334"/>
    <w:rsid w:val="00D13512"/>
    <w:rsid w:val="00D16482"/>
    <w:rsid w:val="00D17829"/>
    <w:rsid w:val="00D21AD1"/>
    <w:rsid w:val="00D25037"/>
    <w:rsid w:val="00D30B73"/>
    <w:rsid w:val="00D3379D"/>
    <w:rsid w:val="00D3407B"/>
    <w:rsid w:val="00D37342"/>
    <w:rsid w:val="00D37C18"/>
    <w:rsid w:val="00D401C1"/>
    <w:rsid w:val="00D42BC0"/>
    <w:rsid w:val="00D45013"/>
    <w:rsid w:val="00D607D4"/>
    <w:rsid w:val="00D63F8B"/>
    <w:rsid w:val="00D66FB9"/>
    <w:rsid w:val="00D67ABB"/>
    <w:rsid w:val="00D7657A"/>
    <w:rsid w:val="00D777BD"/>
    <w:rsid w:val="00D779B7"/>
    <w:rsid w:val="00D864CA"/>
    <w:rsid w:val="00D901AF"/>
    <w:rsid w:val="00D904A1"/>
    <w:rsid w:val="00D9225D"/>
    <w:rsid w:val="00D94A22"/>
    <w:rsid w:val="00D96088"/>
    <w:rsid w:val="00D97A66"/>
    <w:rsid w:val="00DA0317"/>
    <w:rsid w:val="00DA6230"/>
    <w:rsid w:val="00DB0745"/>
    <w:rsid w:val="00DB24C7"/>
    <w:rsid w:val="00DB7DA0"/>
    <w:rsid w:val="00DC0DED"/>
    <w:rsid w:val="00DC1B28"/>
    <w:rsid w:val="00DC2BB1"/>
    <w:rsid w:val="00DC57E8"/>
    <w:rsid w:val="00DC6BC1"/>
    <w:rsid w:val="00DC6DED"/>
    <w:rsid w:val="00DD0A57"/>
    <w:rsid w:val="00DD3A96"/>
    <w:rsid w:val="00DD789F"/>
    <w:rsid w:val="00DE1F22"/>
    <w:rsid w:val="00DE23C0"/>
    <w:rsid w:val="00DE3EF5"/>
    <w:rsid w:val="00DF5869"/>
    <w:rsid w:val="00E046FF"/>
    <w:rsid w:val="00E109E9"/>
    <w:rsid w:val="00E15827"/>
    <w:rsid w:val="00E207DF"/>
    <w:rsid w:val="00E21AF7"/>
    <w:rsid w:val="00E22594"/>
    <w:rsid w:val="00E2388C"/>
    <w:rsid w:val="00E3591C"/>
    <w:rsid w:val="00E37012"/>
    <w:rsid w:val="00E40960"/>
    <w:rsid w:val="00E43887"/>
    <w:rsid w:val="00E441CD"/>
    <w:rsid w:val="00E459B8"/>
    <w:rsid w:val="00E46E13"/>
    <w:rsid w:val="00E50180"/>
    <w:rsid w:val="00E50D68"/>
    <w:rsid w:val="00E511F5"/>
    <w:rsid w:val="00E52346"/>
    <w:rsid w:val="00E52818"/>
    <w:rsid w:val="00E53710"/>
    <w:rsid w:val="00E5686B"/>
    <w:rsid w:val="00E574AA"/>
    <w:rsid w:val="00E57FBD"/>
    <w:rsid w:val="00E60FA9"/>
    <w:rsid w:val="00E651A6"/>
    <w:rsid w:val="00E87AF3"/>
    <w:rsid w:val="00E9042E"/>
    <w:rsid w:val="00E90F49"/>
    <w:rsid w:val="00E932AF"/>
    <w:rsid w:val="00E95125"/>
    <w:rsid w:val="00EA2EA6"/>
    <w:rsid w:val="00EA576D"/>
    <w:rsid w:val="00EB4CBF"/>
    <w:rsid w:val="00EB628A"/>
    <w:rsid w:val="00EC70D3"/>
    <w:rsid w:val="00ED153E"/>
    <w:rsid w:val="00ED2BF8"/>
    <w:rsid w:val="00ED50B9"/>
    <w:rsid w:val="00ED701B"/>
    <w:rsid w:val="00EE2B30"/>
    <w:rsid w:val="00EE37D0"/>
    <w:rsid w:val="00EE56E0"/>
    <w:rsid w:val="00EE59D9"/>
    <w:rsid w:val="00EF08BC"/>
    <w:rsid w:val="00EF3465"/>
    <w:rsid w:val="00EF602F"/>
    <w:rsid w:val="00EF694F"/>
    <w:rsid w:val="00F01FDF"/>
    <w:rsid w:val="00F10776"/>
    <w:rsid w:val="00F1131C"/>
    <w:rsid w:val="00F127BB"/>
    <w:rsid w:val="00F13189"/>
    <w:rsid w:val="00F25C95"/>
    <w:rsid w:val="00F32157"/>
    <w:rsid w:val="00F322CF"/>
    <w:rsid w:val="00F338B8"/>
    <w:rsid w:val="00F40D03"/>
    <w:rsid w:val="00F40DDB"/>
    <w:rsid w:val="00F44193"/>
    <w:rsid w:val="00F4552E"/>
    <w:rsid w:val="00F47726"/>
    <w:rsid w:val="00F47AFA"/>
    <w:rsid w:val="00F50CFE"/>
    <w:rsid w:val="00F5492B"/>
    <w:rsid w:val="00F56051"/>
    <w:rsid w:val="00F639F7"/>
    <w:rsid w:val="00F64709"/>
    <w:rsid w:val="00F6562E"/>
    <w:rsid w:val="00F66596"/>
    <w:rsid w:val="00F66A5C"/>
    <w:rsid w:val="00F66AC3"/>
    <w:rsid w:val="00F71440"/>
    <w:rsid w:val="00F76DB6"/>
    <w:rsid w:val="00F8068B"/>
    <w:rsid w:val="00F811B2"/>
    <w:rsid w:val="00F815C4"/>
    <w:rsid w:val="00F83D44"/>
    <w:rsid w:val="00F90124"/>
    <w:rsid w:val="00F910B0"/>
    <w:rsid w:val="00F92BAA"/>
    <w:rsid w:val="00F94429"/>
    <w:rsid w:val="00F94F3D"/>
    <w:rsid w:val="00F95EFE"/>
    <w:rsid w:val="00FA12F6"/>
    <w:rsid w:val="00FA3E67"/>
    <w:rsid w:val="00FA4D88"/>
    <w:rsid w:val="00FA51CE"/>
    <w:rsid w:val="00FC696A"/>
    <w:rsid w:val="00FD28AF"/>
    <w:rsid w:val="00FD740B"/>
    <w:rsid w:val="00FE3C23"/>
    <w:rsid w:val="00FF09F0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74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A5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2A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A5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5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C23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F1D0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5663BE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970D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8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82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3D677D"/>
    <w:rPr>
      <w:rFonts w:ascii="Times New Roman" w:eastAsia="Times New Roman" w:hAnsi="Times New Roman"/>
      <w:sz w:val="24"/>
      <w:szCs w:val="24"/>
      <w:lang w:val="fr-FR" w:eastAsia="fr-FR"/>
    </w:rPr>
  </w:style>
  <w:style w:type="table" w:styleId="LightShading-Accent2">
    <w:name w:val="Light Shading Accent 2"/>
    <w:basedOn w:val="TableNormal"/>
    <w:uiPriority w:val="60"/>
    <w:rsid w:val="00B22E1D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95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2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DE7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D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1D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1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361320"/>
    <w:pPr>
      <w:spacing w:after="100"/>
      <w:ind w:left="240"/>
    </w:pPr>
  </w:style>
  <w:style w:type="table" w:styleId="MediumShading1-Accent2">
    <w:name w:val="Medium Shading 1 Accent 2"/>
    <w:basedOn w:val="TableNormal"/>
    <w:uiPriority w:val="63"/>
    <w:rsid w:val="00131881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74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A5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2A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A5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5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C23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F1D0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5663BE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970D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8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82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3D677D"/>
    <w:rPr>
      <w:rFonts w:ascii="Times New Roman" w:eastAsia="Times New Roman" w:hAnsi="Times New Roman"/>
      <w:sz w:val="24"/>
      <w:szCs w:val="24"/>
      <w:lang w:val="fr-FR" w:eastAsia="fr-FR"/>
    </w:rPr>
  </w:style>
  <w:style w:type="table" w:styleId="LightShading-Accent2">
    <w:name w:val="Light Shading Accent 2"/>
    <w:basedOn w:val="TableNormal"/>
    <w:uiPriority w:val="60"/>
    <w:rsid w:val="00B22E1D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95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2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DE7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D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1D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1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361320"/>
    <w:pPr>
      <w:spacing w:after="100"/>
      <w:ind w:left="240"/>
    </w:pPr>
  </w:style>
  <w:style w:type="table" w:styleId="MediumShading1-Accent2">
    <w:name w:val="Medium Shading 1 Accent 2"/>
    <w:basedOn w:val="TableNormal"/>
    <w:uiPriority w:val="63"/>
    <w:rsid w:val="00131881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rtage\Dossiers%20Com\En-tete%20com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E675-5834-4C56-B583-7460E684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En-tete comm</Template>
  <TotalTime>91</TotalTime>
  <Pages>11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Warid Congo S.A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laurence.oyeka</dc:creator>
  <cp:lastModifiedBy>Oyeka Ibara Laurence/HR/Brazzaville</cp:lastModifiedBy>
  <cp:revision>52</cp:revision>
  <cp:lastPrinted>2011-07-06T14:35:00Z</cp:lastPrinted>
  <dcterms:created xsi:type="dcterms:W3CDTF">2013-05-08T04:41:00Z</dcterms:created>
  <dcterms:modified xsi:type="dcterms:W3CDTF">2013-05-10T15:50:00Z</dcterms:modified>
</cp:coreProperties>
</file>